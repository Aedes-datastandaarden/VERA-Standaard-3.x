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B2CF" w14:textId="77777777" w:rsidR="00B32BFD" w:rsidRPr="00DA1D13" w:rsidRDefault="00B32BFD" w:rsidP="002E0AD7"/>
    <w:p w14:paraId="2CCB647A" w14:textId="77777777" w:rsidR="002E0AD7" w:rsidRPr="00DA1D13" w:rsidRDefault="002E0AD7" w:rsidP="002E0AD7"/>
    <w:p w14:paraId="11DA556B" w14:textId="77777777" w:rsidR="008A3F4A" w:rsidRPr="00DA1D13" w:rsidRDefault="008A3F4A" w:rsidP="00E35776"/>
    <w:p w14:paraId="000BAD16" w14:textId="77777777" w:rsidR="00226211" w:rsidRPr="00DA1D13" w:rsidRDefault="00226211" w:rsidP="00226211">
      <w:pPr>
        <w:spacing w:after="0" w:line="240" w:lineRule="auto"/>
      </w:pPr>
    </w:p>
    <w:p w14:paraId="5AFBD5D8" w14:textId="77777777" w:rsidR="008A3F4A" w:rsidRPr="00DA1D13" w:rsidRDefault="00EB07A4" w:rsidP="00226211">
      <w:pPr>
        <w:spacing w:after="0" w:line="240" w:lineRule="auto"/>
      </w:pPr>
      <w:r w:rsidRPr="00DA1D13"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3C390BE5" wp14:editId="738A14D3">
            <wp:simplePos x="0" y="0"/>
            <wp:positionH relativeFrom="column">
              <wp:posOffset>-16881</wp:posOffset>
            </wp:positionH>
            <wp:positionV relativeFrom="paragraph">
              <wp:posOffset>59055</wp:posOffset>
            </wp:positionV>
            <wp:extent cx="5760000" cy="2084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era_wit_rood_not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0844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7A9CC" w14:textId="77777777" w:rsidR="008A3F4A" w:rsidRPr="00DA1D13" w:rsidRDefault="008A3F4A" w:rsidP="00226211">
      <w:pPr>
        <w:spacing w:after="0" w:line="240" w:lineRule="auto"/>
      </w:pPr>
    </w:p>
    <w:p w14:paraId="7A49AE8E" w14:textId="77777777" w:rsidR="008A3F4A" w:rsidRPr="00DA1D13" w:rsidRDefault="008A3F4A" w:rsidP="00226211">
      <w:pPr>
        <w:spacing w:after="0" w:line="240" w:lineRule="auto"/>
      </w:pPr>
    </w:p>
    <w:p w14:paraId="77BA674F" w14:textId="77777777" w:rsidR="008A3F4A" w:rsidRPr="00DA1D13" w:rsidRDefault="008A3F4A" w:rsidP="00226211">
      <w:pPr>
        <w:spacing w:after="0" w:line="240" w:lineRule="auto"/>
      </w:pPr>
    </w:p>
    <w:p w14:paraId="451A26ED" w14:textId="77777777" w:rsidR="008A3F4A" w:rsidRPr="00DA1D13" w:rsidRDefault="008A3F4A" w:rsidP="00226211">
      <w:pPr>
        <w:spacing w:after="0" w:line="240" w:lineRule="auto"/>
      </w:pPr>
    </w:p>
    <w:p w14:paraId="17543B3A" w14:textId="77777777" w:rsidR="008A3F4A" w:rsidRPr="00DA1D13" w:rsidRDefault="008A3F4A" w:rsidP="00226211">
      <w:pPr>
        <w:spacing w:after="0" w:line="240" w:lineRule="auto"/>
      </w:pPr>
    </w:p>
    <w:p w14:paraId="1570CD7B" w14:textId="77777777" w:rsidR="008A3F4A" w:rsidRPr="00DA1D13" w:rsidRDefault="008A3F4A" w:rsidP="00226211">
      <w:pPr>
        <w:spacing w:after="0" w:line="240" w:lineRule="auto"/>
      </w:pPr>
    </w:p>
    <w:p w14:paraId="23879E02" w14:textId="77777777" w:rsidR="008A3F4A" w:rsidRPr="00DA1D13" w:rsidRDefault="008A3F4A" w:rsidP="00226211">
      <w:pPr>
        <w:spacing w:after="0" w:line="240" w:lineRule="auto"/>
      </w:pPr>
    </w:p>
    <w:p w14:paraId="24C580A7" w14:textId="77777777" w:rsidR="008A3F4A" w:rsidRPr="00DA1D13" w:rsidRDefault="008A3F4A" w:rsidP="00226211">
      <w:pPr>
        <w:spacing w:after="0" w:line="240" w:lineRule="auto"/>
      </w:pPr>
    </w:p>
    <w:p w14:paraId="47E55CE9" w14:textId="77777777" w:rsidR="008A3F4A" w:rsidRPr="00DA1D13" w:rsidRDefault="008A3F4A" w:rsidP="00226211">
      <w:pPr>
        <w:spacing w:after="0" w:line="240" w:lineRule="auto"/>
      </w:pPr>
    </w:p>
    <w:p w14:paraId="452A331B" w14:textId="77777777" w:rsidR="008A3F4A" w:rsidRPr="00DA1D13" w:rsidRDefault="008A3F4A" w:rsidP="00226211">
      <w:pPr>
        <w:spacing w:after="0" w:line="240" w:lineRule="auto"/>
      </w:pPr>
    </w:p>
    <w:p w14:paraId="7EF77230" w14:textId="16402641" w:rsidR="00B32BFD" w:rsidRPr="00DA1D13" w:rsidRDefault="00AD6FB4" w:rsidP="00226211">
      <w:pPr>
        <w:pStyle w:val="Voorpaginatitel"/>
      </w:pPr>
      <w:sdt>
        <w:sdtPr>
          <w:alias w:val="Title"/>
          <w:tag w:val=""/>
          <w:id w:val="1156188987"/>
          <w:placeholder>
            <w:docPart w:val="0123181619554B878CDA9949BE6DF1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24536" w:rsidRPr="00DA1D13">
            <w:t xml:space="preserve">VERA </w:t>
          </w:r>
          <w:r w:rsidR="002B3D88" w:rsidRPr="00DA1D13">
            <w:t>C</w:t>
          </w:r>
          <w:r w:rsidR="00D24536" w:rsidRPr="00DA1D13">
            <w:t>ompliancy aanvraag</w:t>
          </w:r>
        </w:sdtContent>
      </w:sdt>
    </w:p>
    <w:p w14:paraId="75E4A467" w14:textId="77777777" w:rsidR="00714CA6" w:rsidRPr="00DA1D13" w:rsidRDefault="00714CA6" w:rsidP="00626C33"/>
    <w:sdt>
      <w:sdtPr>
        <w:rPr>
          <w:sz w:val="24"/>
          <w:szCs w:val="24"/>
        </w:rPr>
        <w:alias w:val="Subject"/>
        <w:tag w:val=""/>
        <w:id w:val="-1853021638"/>
        <w:placeholder>
          <w:docPart w:val="DB28C5869AB948D48CD6B02DF6C0936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F84051E" w14:textId="6A7440B3" w:rsidR="002E0AD7" w:rsidRPr="00DA1D13" w:rsidRDefault="00620C40" w:rsidP="00C919F6">
          <w:pPr>
            <w:pStyle w:val="Voorpaginaondertitel"/>
          </w:pPr>
          <w:proofErr w:type="spellStart"/>
          <w:r w:rsidRPr="00DA1D13">
            <w:rPr>
              <w:sz w:val="24"/>
              <w:szCs w:val="24"/>
            </w:rPr>
            <w:t>j</w:t>
          </w:r>
          <w:r w:rsidR="00AC58D2" w:rsidRPr="00DA1D13">
            <w:rPr>
              <w:rFonts w:eastAsiaTheme="minorEastAsia"/>
              <w:sz w:val="24"/>
              <w:szCs w:val="24"/>
              <w:lang w:eastAsia="nl-NL"/>
            </w:rPr>
            <w:t>jjj</w:t>
          </w:r>
          <w:proofErr w:type="spellEnd"/>
          <w:r w:rsidR="00AC58D2" w:rsidRPr="00DA1D13">
            <w:rPr>
              <w:rFonts w:eastAsiaTheme="minorEastAsia"/>
              <w:sz w:val="24"/>
              <w:szCs w:val="24"/>
              <w:lang w:eastAsia="nl-NL"/>
            </w:rPr>
            <w:t>-mm-</w:t>
          </w:r>
          <w:proofErr w:type="spellStart"/>
          <w:r w:rsidR="00AC58D2" w:rsidRPr="00DA1D13">
            <w:rPr>
              <w:rFonts w:eastAsiaTheme="minorEastAsia"/>
              <w:sz w:val="24"/>
              <w:szCs w:val="24"/>
              <w:lang w:eastAsia="nl-NL"/>
            </w:rPr>
            <w:t>dd</w:t>
          </w:r>
          <w:proofErr w:type="spellEnd"/>
          <w:r w:rsidR="00AC58D2" w:rsidRPr="00DA1D13">
            <w:rPr>
              <w:rFonts w:eastAsiaTheme="minorEastAsia"/>
              <w:sz w:val="24"/>
              <w:szCs w:val="24"/>
              <w:lang w:eastAsia="nl-NL"/>
            </w:rPr>
            <w:t xml:space="preserve"> &lt;indiener&gt; &lt;onderwerp&gt; &lt;volgnummer&gt;</w:t>
          </w:r>
        </w:p>
      </w:sdtContent>
    </w:sdt>
    <w:p w14:paraId="66C539EC" w14:textId="77777777" w:rsidR="00714CA6" w:rsidRPr="00DA1D13" w:rsidRDefault="008A3F4A">
      <w:r w:rsidRPr="00DA1D1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DCB2E" wp14:editId="2A78662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759450" cy="6121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77EA" w14:textId="6AF49404" w:rsidR="008A3F4A" w:rsidRPr="00F56310" w:rsidRDefault="00813270" w:rsidP="008A3F4A">
                            <w:pPr>
                              <w:pStyle w:val="Geenafstand"/>
                              <w:tabs>
                                <w:tab w:val="left" w:pos="851"/>
                              </w:tabs>
                            </w:pPr>
                            <w:r>
                              <w:t>Versie</w:t>
                            </w:r>
                            <w:r w:rsidR="008A3F4A" w:rsidRPr="00F56310">
                              <w:t>:</w:t>
                            </w:r>
                            <w:r w:rsidR="008A3F4A" w:rsidRPr="00F56310">
                              <w:tab/>
                            </w:r>
                            <w:r w:rsidR="008A3F4A">
                              <w:rPr>
                                <w:lang w:val="en-US"/>
                              </w:rPr>
                              <w:fldChar w:fldCharType="begin"/>
                            </w:r>
                            <w:r w:rsidR="008A3F4A" w:rsidRPr="00F56310">
                              <w:instrText xml:space="preserve"> DOCPROPERTY  Version  \* MERGEFORMAT </w:instrText>
                            </w:r>
                            <w:r w:rsidR="008A3F4A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216B3">
                              <w:t>1.0</w:t>
                            </w:r>
                            <w:r w:rsidR="008A3F4A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14:paraId="33564E4F" w14:textId="2923D6AE" w:rsidR="008A3F4A" w:rsidRPr="00F56310" w:rsidRDefault="008A3F4A" w:rsidP="008A3F4A">
                            <w:pPr>
                              <w:pStyle w:val="Geenafstand"/>
                              <w:tabs>
                                <w:tab w:val="left" w:pos="851"/>
                              </w:tabs>
                            </w:pPr>
                            <w:r w:rsidRPr="00F56310">
                              <w:t>Datum:</w:t>
                            </w:r>
                            <w:r w:rsidRPr="00F56310">
                              <w:tab/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Publish Date"/>
                                <w:tag w:val=""/>
                                <w:id w:val="-1947226090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8-11-23T00:00:00Z">
                                  <w:dateFormat w:val="d-M-yyyy"/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8C5681">
                                  <w:t>23-</w:t>
                                </w:r>
                                <w:r w:rsidR="00B60EEB">
                                  <w:t>11</w:t>
                                </w:r>
                                <w:r w:rsidR="008C5681">
                                  <w:t>-201</w:t>
                                </w:r>
                                <w:r w:rsidR="00B60EEB">
                                  <w:t>8</w:t>
                                </w:r>
                              </w:sdtContent>
                            </w:sdt>
                          </w:p>
                          <w:p w14:paraId="38BC53BF" w14:textId="0F145763" w:rsidR="00EB07A4" w:rsidRPr="00813270" w:rsidRDefault="008A3F4A" w:rsidP="008A3F4A">
                            <w:pPr>
                              <w:pStyle w:val="Geenafstand"/>
                              <w:tabs>
                                <w:tab w:val="left" w:pos="851"/>
                              </w:tabs>
                            </w:pPr>
                            <w:r w:rsidRPr="00F56310">
                              <w:t>Status:</w:t>
                            </w:r>
                            <w:r w:rsidRPr="00F56310">
                              <w:tab/>
                            </w:r>
                            <w:sdt>
                              <w:sdtPr>
                                <w:alias w:val="Status"/>
                                <w:tag w:val=""/>
                                <w:id w:val="123813034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13270"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4DCB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3.5pt;height:48.2pt;z-index:251660288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" stroked="f">
                <v:textbox style="mso-fit-shape-to-text:t">
                  <w:txbxContent>
                    <w:p w14:paraId="788577EA" w14:textId="6AF49404" w:rsidR="008A3F4A" w:rsidRPr="00F56310" w:rsidRDefault="00813270" w:rsidP="008A3F4A">
                      <w:pPr>
                        <w:pStyle w:val="Geenafstand"/>
                        <w:tabs>
                          <w:tab w:val="left" w:pos="851"/>
                        </w:tabs>
                      </w:pPr>
                      <w:r>
                        <w:t>Versie</w:t>
                      </w:r>
                      <w:r w:rsidR="008A3F4A" w:rsidRPr="00F56310">
                        <w:t>:</w:t>
                      </w:r>
                      <w:r w:rsidR="008A3F4A" w:rsidRPr="00F56310">
                        <w:tab/>
                      </w:r>
                      <w:r w:rsidR="008A3F4A">
                        <w:rPr>
                          <w:lang w:val="en-US"/>
                        </w:rPr>
                        <w:fldChar w:fldCharType="begin"/>
                      </w:r>
                      <w:r w:rsidR="008A3F4A" w:rsidRPr="00F56310">
                        <w:instrText xml:space="preserve"> DOCPROPERTY  Version  \* MERGEFORMAT </w:instrText>
                      </w:r>
                      <w:r w:rsidR="008A3F4A">
                        <w:rPr>
                          <w:lang w:val="en-US"/>
                        </w:rPr>
                        <w:fldChar w:fldCharType="separate"/>
                      </w:r>
                      <w:r w:rsidR="005216B3">
                        <w:t>1.0</w:t>
                      </w:r>
                      <w:r w:rsidR="008A3F4A">
                        <w:rPr>
                          <w:lang w:val="en-US"/>
                        </w:rPr>
                        <w:fldChar w:fldCharType="end"/>
                      </w:r>
                    </w:p>
                    <w:p w14:paraId="33564E4F" w14:textId="2923D6AE" w:rsidR="008A3F4A" w:rsidRPr="00F56310" w:rsidRDefault="008A3F4A" w:rsidP="008A3F4A">
                      <w:pPr>
                        <w:pStyle w:val="Geenafstand"/>
                        <w:tabs>
                          <w:tab w:val="left" w:pos="851"/>
                        </w:tabs>
                      </w:pPr>
                      <w:r w:rsidRPr="00F56310">
                        <w:t>Datum:</w:t>
                      </w:r>
                      <w:r w:rsidRPr="00F56310">
                        <w:tab/>
                      </w:r>
                      <w:sdt>
                        <w:sdtPr>
                          <w:rPr>
                            <w:lang w:val="en-US"/>
                          </w:rPr>
                          <w:alias w:val="Publish Date"/>
                          <w:tag w:val=""/>
                          <w:id w:val="-1947226090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11-23T00:00:00Z">
                            <w:dateFormat w:val="d-M-yyyy"/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C5681">
                            <w:t>23-</w:t>
                          </w:r>
                          <w:r w:rsidR="00B60EEB">
                            <w:t>11</w:t>
                          </w:r>
                          <w:r w:rsidR="008C5681">
                            <w:t>-201</w:t>
                          </w:r>
                          <w:r w:rsidR="00B60EEB">
                            <w:t>8</w:t>
                          </w:r>
                        </w:sdtContent>
                      </w:sdt>
                    </w:p>
                    <w:p w14:paraId="38BC53BF" w14:textId="0F145763" w:rsidR="00EB07A4" w:rsidRPr="00813270" w:rsidRDefault="008A3F4A" w:rsidP="008A3F4A">
                      <w:pPr>
                        <w:pStyle w:val="Geenafstand"/>
                        <w:tabs>
                          <w:tab w:val="left" w:pos="851"/>
                        </w:tabs>
                      </w:pPr>
                      <w:r w:rsidRPr="00F56310">
                        <w:t>Status:</w:t>
                      </w:r>
                      <w:r w:rsidRPr="00F56310">
                        <w:tab/>
                      </w:r>
                      <w:sdt>
                        <w:sdtPr>
                          <w:alias w:val="Status"/>
                          <w:tag w:val=""/>
                          <w:id w:val="1238130348"/>
                          <w:showingPlcHdr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813270"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14CA6" w:rsidRPr="00DA1D13">
        <w:br w:type="page"/>
      </w:r>
    </w:p>
    <w:p w14:paraId="06FE3E32" w14:textId="228D3527" w:rsidR="002B3D88" w:rsidRPr="00DA1D13" w:rsidRDefault="00DB59D7" w:rsidP="002B3D88">
      <w:pPr>
        <w:pStyle w:val="Kop1"/>
      </w:pPr>
      <w:bookmarkStart w:id="0" w:name="_Toc359482625"/>
      <w:bookmarkStart w:id="1" w:name="_Toc462395189"/>
      <w:r w:rsidRPr="00DA1D13">
        <w:lastRenderedPageBreak/>
        <w:t>VERA compliancy aanvraag</w:t>
      </w:r>
      <w:bookmarkEnd w:id="0"/>
      <w:bookmarkEnd w:id="1"/>
    </w:p>
    <w:p w14:paraId="62A4B0D2" w14:textId="27591460" w:rsidR="00057A4D" w:rsidRPr="00DA1D13" w:rsidRDefault="00DB59D7" w:rsidP="002B3D88">
      <w:pPr>
        <w:pStyle w:val="Kop2"/>
      </w:pPr>
      <w:r w:rsidRPr="00DA1D13">
        <w:t>Aanvrager gegevens</w:t>
      </w:r>
    </w:p>
    <w:tbl>
      <w:tblPr>
        <w:tblStyle w:val="VERAtabel"/>
        <w:tblW w:w="0" w:type="auto"/>
        <w:tblInd w:w="108" w:type="dxa"/>
        <w:tblLook w:val="04A0" w:firstRow="1" w:lastRow="0" w:firstColumn="1" w:lastColumn="0" w:noHBand="0" w:noVBand="1"/>
      </w:tblPr>
      <w:tblGrid>
        <w:gridCol w:w="1887"/>
        <w:gridCol w:w="7058"/>
      </w:tblGrid>
      <w:tr w:rsidR="0081779A" w:rsidRPr="00DA1D13" w14:paraId="3A04A903" w14:textId="77777777" w:rsidTr="00AB3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69112C96" w14:textId="77777777" w:rsidR="0081779A" w:rsidRPr="00DA1D13" w:rsidRDefault="4AC386B5" w:rsidP="00BC2E0D">
            <w:r w:rsidRPr="00DA1D13">
              <w:t>Onderwerp</w:t>
            </w:r>
          </w:p>
        </w:tc>
        <w:tc>
          <w:tcPr>
            <w:tcW w:w="7058" w:type="dxa"/>
          </w:tcPr>
          <w:p w14:paraId="52E86F5A" w14:textId="77777777" w:rsidR="0081779A" w:rsidRPr="00DA1D13" w:rsidRDefault="4AC386B5" w:rsidP="00BC2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Tekst</w:t>
            </w:r>
          </w:p>
        </w:tc>
      </w:tr>
      <w:tr w:rsidR="0081779A" w:rsidRPr="00DA1D13" w14:paraId="2D8C61DC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5FD49F58" w14:textId="56668C14" w:rsidR="0081779A" w:rsidRPr="00DA1D13" w:rsidRDefault="00CB1C89" w:rsidP="00D66772">
            <w:r w:rsidRPr="00DA1D13">
              <w:t>Organisatie:</w:t>
            </w:r>
          </w:p>
        </w:tc>
        <w:tc>
          <w:tcPr>
            <w:tcW w:w="7058" w:type="dxa"/>
          </w:tcPr>
          <w:p w14:paraId="7AF1E934" w14:textId="0EF7BA13" w:rsidR="0081779A" w:rsidRPr="00DA1D13" w:rsidRDefault="00CB1C89" w:rsidP="00856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&lt;organisatienaam&gt;</w:t>
            </w:r>
          </w:p>
        </w:tc>
      </w:tr>
      <w:tr w:rsidR="00D66772" w:rsidRPr="00DA1D13" w14:paraId="70E90F6E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7D92F309" w14:textId="47EA5330" w:rsidR="00D66772" w:rsidRPr="00DA1D13" w:rsidRDefault="00920B90" w:rsidP="00BC2E0D">
            <w:r w:rsidRPr="00DA1D13">
              <w:t>Vestigingsplaats</w:t>
            </w:r>
            <w:r w:rsidR="4AC386B5" w:rsidRPr="00DA1D13">
              <w:t>:</w:t>
            </w:r>
          </w:p>
        </w:tc>
        <w:tc>
          <w:tcPr>
            <w:tcW w:w="7058" w:type="dxa"/>
          </w:tcPr>
          <w:p w14:paraId="0982905E" w14:textId="26D9076A" w:rsidR="00D66772" w:rsidRPr="00DA1D13" w:rsidRDefault="00D66772" w:rsidP="00CB1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772" w:rsidRPr="00DA1D13" w14:paraId="051ADFE5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3801F263" w14:textId="0B5F81EA" w:rsidR="00D66772" w:rsidRPr="00DA1D13" w:rsidRDefault="00920B90" w:rsidP="00BC2E0D">
            <w:r w:rsidRPr="00DA1D13">
              <w:t>Aanvrager</w:t>
            </w:r>
            <w:r w:rsidR="4AC386B5" w:rsidRPr="00DA1D13">
              <w:t>:</w:t>
            </w:r>
          </w:p>
        </w:tc>
        <w:tc>
          <w:tcPr>
            <w:tcW w:w="7058" w:type="dxa"/>
          </w:tcPr>
          <w:p w14:paraId="3DBC8A85" w14:textId="64877480" w:rsidR="00D66772" w:rsidRPr="00DA1D13" w:rsidRDefault="008C5681" w:rsidP="00856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</w:t>
            </w:r>
            <w:r w:rsidR="00486798" w:rsidRPr="00DA1D13">
              <w:t xml:space="preserve">naam </w:t>
            </w:r>
            <w:r w:rsidR="00DA1D13" w:rsidRPr="00DA1D13">
              <w:t>contactpersoon</w:t>
            </w:r>
            <w:r w:rsidRPr="00DA1D13">
              <w:t>&gt;</w:t>
            </w:r>
          </w:p>
        </w:tc>
      </w:tr>
      <w:tr w:rsidR="00486798" w:rsidRPr="00DA1D13" w14:paraId="11C4229B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730C03EB" w14:textId="071D1C3E" w:rsidR="00486798" w:rsidRPr="00DA1D13" w:rsidRDefault="00486798" w:rsidP="00486798">
            <w:r w:rsidRPr="00DA1D13">
              <w:t>Telefoon:</w:t>
            </w:r>
          </w:p>
        </w:tc>
        <w:tc>
          <w:tcPr>
            <w:tcW w:w="7058" w:type="dxa"/>
          </w:tcPr>
          <w:p w14:paraId="2EFF4343" w14:textId="0920D793" w:rsidR="00486798" w:rsidRPr="00DA1D13" w:rsidRDefault="00486798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798" w:rsidRPr="00DA1D13" w14:paraId="326190FE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2C704FCE" w14:textId="2D2853D8" w:rsidR="00486798" w:rsidRPr="00DA1D13" w:rsidRDefault="00DA1D13" w:rsidP="00486798">
            <w:r w:rsidRPr="00DA1D13">
              <w:t>E-mail</w:t>
            </w:r>
            <w:r w:rsidR="00486798" w:rsidRPr="00DA1D13">
              <w:t>:</w:t>
            </w:r>
          </w:p>
        </w:tc>
        <w:tc>
          <w:tcPr>
            <w:tcW w:w="7058" w:type="dxa"/>
          </w:tcPr>
          <w:p w14:paraId="6BB24DDA" w14:textId="4BFAD115" w:rsidR="00486798" w:rsidRPr="00DA1D13" w:rsidRDefault="00486798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798" w:rsidRPr="00DA1D13" w14:paraId="0C61FD14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64043038" w14:textId="57E8A9D1" w:rsidR="00486798" w:rsidRPr="00DA1D13" w:rsidRDefault="00DA1D13" w:rsidP="00486798">
            <w:r w:rsidRPr="00DA1D13">
              <w:t>VERA-convenant</w:t>
            </w:r>
            <w:r w:rsidR="00930530" w:rsidRPr="00DA1D13">
              <w:t>:</w:t>
            </w:r>
          </w:p>
        </w:tc>
        <w:tc>
          <w:tcPr>
            <w:tcW w:w="7058" w:type="dxa"/>
          </w:tcPr>
          <w:p w14:paraId="0FBACD48" w14:textId="432E51E7" w:rsidR="00486798" w:rsidRPr="00DA1D13" w:rsidRDefault="00930530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&lt;ondertekenaar VERA convenant?</w:t>
            </w:r>
            <w:r w:rsidR="00D9251D" w:rsidRPr="00DA1D13">
              <w:t xml:space="preserve"> / datum</w:t>
            </w:r>
            <w:r w:rsidRPr="00DA1D13">
              <w:t>&gt;</w:t>
            </w:r>
          </w:p>
        </w:tc>
      </w:tr>
      <w:tr w:rsidR="00174A62" w:rsidRPr="00DA1D13" w14:paraId="3A7838FB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11ED4E99" w14:textId="31370662" w:rsidR="00174A62" w:rsidRPr="00DA1D13" w:rsidRDefault="00887402" w:rsidP="00486798">
            <w:r w:rsidRPr="00DA1D13">
              <w:t xml:space="preserve">Productnaam: </w:t>
            </w:r>
          </w:p>
        </w:tc>
        <w:tc>
          <w:tcPr>
            <w:tcW w:w="7058" w:type="dxa"/>
          </w:tcPr>
          <w:p w14:paraId="57ED0225" w14:textId="31A5B365" w:rsidR="00174A62" w:rsidRPr="00DA1D13" w:rsidRDefault="00887402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 xml:space="preserve">&lt;welk product is VERA </w:t>
            </w:r>
            <w:r w:rsidR="00587C89" w:rsidRPr="00DA1D13">
              <w:t>compliant?&gt;</w:t>
            </w:r>
          </w:p>
        </w:tc>
      </w:tr>
      <w:tr w:rsidR="00587C89" w:rsidRPr="00DA1D13" w14:paraId="7AE0AA6C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31E60661" w14:textId="0E710012" w:rsidR="00587C89" w:rsidRPr="00DA1D13" w:rsidRDefault="00587C89" w:rsidP="00486798">
            <w:r w:rsidRPr="00DA1D13">
              <w:t>Versie:</w:t>
            </w:r>
          </w:p>
        </w:tc>
        <w:tc>
          <w:tcPr>
            <w:tcW w:w="7058" w:type="dxa"/>
          </w:tcPr>
          <w:p w14:paraId="608F774D" w14:textId="1CA6D368" w:rsidR="00587C89" w:rsidRPr="00DA1D13" w:rsidRDefault="00587C89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&lt;welke versie / versies</w:t>
            </w:r>
            <w:r w:rsidR="00F752F5" w:rsidRPr="00DA1D13">
              <w:t>?&gt;</w:t>
            </w:r>
            <w:r w:rsidR="007A0329" w:rsidRPr="00DA1D13">
              <w:t xml:space="preserve"> / &lt;beschikbaar per </w:t>
            </w:r>
            <w:r w:rsidR="00DA1D13" w:rsidRPr="00DA1D13">
              <w:t>dd.</w:t>
            </w:r>
            <w:r w:rsidR="007A0329" w:rsidRPr="00DA1D13">
              <w:t>&gt;</w:t>
            </w:r>
          </w:p>
        </w:tc>
      </w:tr>
      <w:tr w:rsidR="00486798" w:rsidRPr="00DA1D13" w14:paraId="17EE8E34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2636AB67" w14:textId="495123D0" w:rsidR="00486798" w:rsidRPr="00DA1D13" w:rsidRDefault="00174A62" w:rsidP="00486798">
            <w:r w:rsidRPr="00DA1D13">
              <w:t>Toelichting:</w:t>
            </w:r>
          </w:p>
        </w:tc>
        <w:tc>
          <w:tcPr>
            <w:tcW w:w="7058" w:type="dxa"/>
            <w:tcBorders>
              <w:bottom w:val="single" w:sz="8" w:space="0" w:color="000000" w:themeColor="text1"/>
            </w:tcBorders>
          </w:tcPr>
          <w:p w14:paraId="17D687EB" w14:textId="77777777" w:rsidR="00486798" w:rsidRPr="00DA1D13" w:rsidRDefault="00486798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65E9B8" w14:textId="77777777" w:rsidR="00174A62" w:rsidRPr="00DA1D13" w:rsidRDefault="00174A62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6D78B1" w14:textId="77777777" w:rsidR="00174A62" w:rsidRPr="00DA1D13" w:rsidRDefault="00174A62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5A5EAB" w14:textId="56C4368C" w:rsidR="00174A62" w:rsidRPr="00DA1D13" w:rsidRDefault="00174A62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798" w:rsidRPr="00DA1D13" w14:paraId="3D006970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74A1C8E5" w14:textId="77777777" w:rsidR="00486798" w:rsidRPr="00DA1D13" w:rsidRDefault="00486798" w:rsidP="00486798">
            <w:r w:rsidRPr="00DA1D13">
              <w:t>Bijlages:</w:t>
            </w:r>
          </w:p>
        </w:tc>
        <w:tc>
          <w:tcPr>
            <w:tcW w:w="7058" w:type="dxa"/>
          </w:tcPr>
          <w:p w14:paraId="7DA4F964" w14:textId="77777777" w:rsidR="00486798" w:rsidRPr="00DA1D13" w:rsidRDefault="00486798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&lt;Geen / bijlage benoemen&gt;</w:t>
            </w:r>
          </w:p>
        </w:tc>
      </w:tr>
      <w:tr w:rsidR="00486798" w:rsidRPr="00DA1D13" w14:paraId="5D0E473F" w14:textId="77777777" w:rsidTr="00AB3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53D9CE1F" w14:textId="77777777" w:rsidR="00486798" w:rsidRPr="00DA1D13" w:rsidRDefault="00486798" w:rsidP="00486798">
            <w:r w:rsidRPr="00DA1D13">
              <w:t>Afhankelijkheden:</w:t>
            </w:r>
          </w:p>
        </w:tc>
        <w:tc>
          <w:tcPr>
            <w:tcW w:w="7058" w:type="dxa"/>
          </w:tcPr>
          <w:p w14:paraId="65C54C55" w14:textId="0FEC899C" w:rsidR="00486798" w:rsidRPr="00DA1D13" w:rsidRDefault="00486798" w:rsidP="00486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&lt;Geen / &gt;</w:t>
            </w:r>
          </w:p>
        </w:tc>
      </w:tr>
    </w:tbl>
    <w:p w14:paraId="7385649C" w14:textId="531C80EE" w:rsidR="00BC0B5D" w:rsidRPr="00DA1D13" w:rsidRDefault="00BC0B5D">
      <w:pPr>
        <w:rPr>
          <w:rFonts w:asciiTheme="majorHAnsi" w:eastAsiaTheme="majorEastAsia" w:hAnsiTheme="majorHAnsi" w:cstheme="majorBidi"/>
          <w:b/>
          <w:bCs/>
          <w:color w:val="AC0A17" w:themeColor="text2"/>
          <w:sz w:val="26"/>
          <w:szCs w:val="26"/>
        </w:rPr>
      </w:pPr>
    </w:p>
    <w:p w14:paraId="07D02B16" w14:textId="611BF032" w:rsidR="00057A4D" w:rsidRPr="00DA1D13" w:rsidRDefault="00984D92" w:rsidP="002B3D88">
      <w:pPr>
        <w:pStyle w:val="Kop2"/>
      </w:pPr>
      <w:r w:rsidRPr="00DA1D13">
        <w:t>Ondersteunde VERA koppelingen</w:t>
      </w:r>
    </w:p>
    <w:p w14:paraId="6113CC72" w14:textId="34CF5455" w:rsidR="00BE4718" w:rsidRPr="00DA1D13" w:rsidRDefault="00BE4718" w:rsidP="00856534">
      <w:r w:rsidRPr="00DA1D13">
        <w:t>In de onderstaande tabel kunnen de ondersteunde koppelingen worden ingevuld.</w:t>
      </w:r>
      <w:r w:rsidR="003D3F36" w:rsidRPr="00DA1D13">
        <w:t xml:space="preserve"> Per koppeling worden een aantal gegevens verwacht.</w:t>
      </w:r>
    </w:p>
    <w:p w14:paraId="052F9D93" w14:textId="0AEF7D73" w:rsidR="00484E61" w:rsidRPr="00DA1D13" w:rsidRDefault="00484E61" w:rsidP="00B75CEC">
      <w:pPr>
        <w:pStyle w:val="Lijstalinea"/>
        <w:numPr>
          <w:ilvl w:val="0"/>
          <w:numId w:val="14"/>
        </w:numPr>
      </w:pPr>
      <w:r w:rsidRPr="00DA1D13">
        <w:t>Naam</w:t>
      </w:r>
      <w:r w:rsidR="007E2F38" w:rsidRPr="00DA1D13">
        <w:t xml:space="preserve"> en </w:t>
      </w:r>
      <w:r w:rsidR="008D08C9" w:rsidRPr="00DA1D13">
        <w:t>Code (</w:t>
      </w:r>
      <w:r w:rsidR="007E2F38" w:rsidRPr="00DA1D13">
        <w:t>technische naam</w:t>
      </w:r>
      <w:r w:rsidR="008D08C9" w:rsidRPr="00DA1D13">
        <w:t>)</w:t>
      </w:r>
      <w:r w:rsidR="007E2F38" w:rsidRPr="00DA1D13">
        <w:t xml:space="preserve"> van de koppeling of het bericht.</w:t>
      </w:r>
    </w:p>
    <w:p w14:paraId="2141530B" w14:textId="0B42D35D" w:rsidR="007E2F38" w:rsidRPr="00DA1D13" w:rsidRDefault="007E2F38" w:rsidP="00B75CEC">
      <w:pPr>
        <w:pStyle w:val="Lijstalinea"/>
        <w:numPr>
          <w:ilvl w:val="0"/>
          <w:numId w:val="14"/>
        </w:numPr>
      </w:pPr>
      <w:r w:rsidRPr="00DA1D13">
        <w:t>Welke VERA versie (laatste)</w:t>
      </w:r>
    </w:p>
    <w:p w14:paraId="1DB35A00" w14:textId="3E130C2F" w:rsidR="00B75CEC" w:rsidRPr="00DA1D13" w:rsidRDefault="00B75CEC" w:rsidP="00B75CEC">
      <w:pPr>
        <w:pStyle w:val="Lijstalinea"/>
        <w:numPr>
          <w:ilvl w:val="0"/>
          <w:numId w:val="14"/>
        </w:numPr>
      </w:pPr>
      <w:r w:rsidRPr="00DA1D13">
        <w:t xml:space="preserve">Ontvanger(s) : met welke ontvanger (naam/product) is de VERA koppeling </w:t>
      </w:r>
      <w:r w:rsidR="00494F35" w:rsidRPr="00DA1D13">
        <w:t>gerealiseerd</w:t>
      </w:r>
      <w:r w:rsidR="006724C9" w:rsidRPr="00DA1D13">
        <w:t>? VERA kan contact opnemen met de ontvanger om vast te stellen of de VERA berichtuitwisseling succesvol heeft plaatsgevonden.</w:t>
      </w:r>
    </w:p>
    <w:tbl>
      <w:tblPr>
        <w:tblStyle w:val="Gemiddeldearcering1"/>
        <w:tblpPr w:leftFromText="141" w:rightFromText="141" w:vertAnchor="text" w:horzAnchor="margin" w:tblpX="108" w:tblpY="208"/>
        <w:tblW w:w="9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69"/>
        <w:gridCol w:w="1559"/>
        <w:gridCol w:w="850"/>
        <w:gridCol w:w="3356"/>
      </w:tblGrid>
      <w:tr w:rsidR="008C7A32" w:rsidRPr="00DA1D13" w14:paraId="5762C579" w14:textId="77777777" w:rsidTr="00972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58292D89" w14:textId="77777777" w:rsidR="008C7A32" w:rsidRPr="00DA1D13" w:rsidRDefault="008C7A32" w:rsidP="009729C9">
            <w:pPr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Naam</w:t>
            </w:r>
          </w:p>
        </w:tc>
        <w:tc>
          <w:tcPr>
            <w:tcW w:w="1559" w:type="dxa"/>
            <w:noWrap/>
          </w:tcPr>
          <w:p w14:paraId="3EC4C420" w14:textId="58E2EBEC" w:rsidR="008C7A32" w:rsidRPr="00DA1D13" w:rsidRDefault="008C7A32" w:rsidP="0097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Code</w:t>
            </w:r>
          </w:p>
        </w:tc>
        <w:tc>
          <w:tcPr>
            <w:tcW w:w="850" w:type="dxa"/>
          </w:tcPr>
          <w:p w14:paraId="5B0D8639" w14:textId="51460563" w:rsidR="008C7A32" w:rsidRPr="00DA1D13" w:rsidRDefault="008C7A32" w:rsidP="0097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,Times New Roman" w:cs="Calibri,Times New Roman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Versie</w:t>
            </w:r>
          </w:p>
        </w:tc>
        <w:tc>
          <w:tcPr>
            <w:tcW w:w="3356" w:type="dxa"/>
            <w:noWrap/>
          </w:tcPr>
          <w:p w14:paraId="1DA4D3EC" w14:textId="6FEA4E55" w:rsidR="008C7A32" w:rsidRPr="00DA1D13" w:rsidRDefault="008C7A32" w:rsidP="00972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Ontvanger</w:t>
            </w:r>
            <w:r w:rsidR="00482468">
              <w:rPr>
                <w:rFonts w:eastAsia="Calibri,Times New Roman" w:cs="Calibri,Times New Roman"/>
                <w:lang w:eastAsia="nl-NL"/>
              </w:rPr>
              <w:t xml:space="preserve"> *</w:t>
            </w:r>
          </w:p>
        </w:tc>
      </w:tr>
      <w:tr w:rsidR="00733815" w:rsidRPr="00DA1D13" w14:paraId="59055615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7B36C5A0" w14:textId="09FABD70" w:rsidR="00733815" w:rsidRPr="00DA1D13" w:rsidRDefault="00ED29AA" w:rsidP="009729C9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  <w:r w:rsidRPr="00DA1D13">
              <w:rPr>
                <w:rFonts w:eastAsia="Times New Roman" w:cs="Calibri"/>
                <w:b w:val="0"/>
                <w:color w:val="000000"/>
                <w:lang w:eastAsia="nl-NL"/>
              </w:rPr>
              <w:t>&lt;</w:t>
            </w:r>
            <w:r w:rsidR="00733815" w:rsidRPr="00DA1D13">
              <w:rPr>
                <w:rFonts w:eastAsia="Times New Roman" w:cs="Calibri"/>
                <w:b w:val="0"/>
                <w:color w:val="000000"/>
                <w:lang w:eastAsia="nl-NL"/>
              </w:rPr>
              <w:t>voorbeelden</w:t>
            </w:r>
            <w:r w:rsidRPr="00DA1D13">
              <w:rPr>
                <w:rFonts w:eastAsia="Times New Roman" w:cs="Calibri"/>
                <w:b w:val="0"/>
                <w:color w:val="000000"/>
                <w:lang w:eastAsia="nl-NL"/>
              </w:rPr>
              <w:t>&gt;</w:t>
            </w:r>
          </w:p>
        </w:tc>
        <w:tc>
          <w:tcPr>
            <w:tcW w:w="1559" w:type="dxa"/>
            <w:noWrap/>
          </w:tcPr>
          <w:p w14:paraId="7F487A51" w14:textId="77777777" w:rsidR="00733815" w:rsidRPr="00DA1D13" w:rsidRDefault="00733815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850" w:type="dxa"/>
          </w:tcPr>
          <w:p w14:paraId="1A89648C" w14:textId="77777777" w:rsidR="00733815" w:rsidRPr="00DA1D13" w:rsidRDefault="00733815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  <w:tc>
          <w:tcPr>
            <w:tcW w:w="3356" w:type="dxa"/>
            <w:noWrap/>
          </w:tcPr>
          <w:p w14:paraId="23E310B9" w14:textId="77777777" w:rsidR="00733815" w:rsidRPr="00DA1D13" w:rsidRDefault="00733815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733815" w:rsidRPr="00DA1D13" w14:paraId="1C39C69B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FE92ACE" w14:textId="27D55342" w:rsidR="00733815" w:rsidRPr="00DA1D13" w:rsidRDefault="00733815" w:rsidP="009729C9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  <w:r w:rsidRPr="00DA1D13">
              <w:rPr>
                <w:b w:val="0"/>
              </w:rPr>
              <w:t>Kandidaat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0F1C0B8A" w14:textId="3DE7DFDF" w:rsidR="00733815" w:rsidRPr="00DA1D13" w:rsidRDefault="00733815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rPr>
                <w:color w:val="000000"/>
                <w:sz w:val="20"/>
                <w:szCs w:val="24"/>
              </w:rPr>
              <w:t>WRVKAN-Lk01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F3536C" w14:textId="550F3854" w:rsidR="00733815" w:rsidRPr="00DA1D13" w:rsidRDefault="00ED29AA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  <w:r w:rsidRPr="00DA1D13">
              <w:rPr>
                <w:rFonts w:eastAsia="Times New Roman"/>
                <w:lang w:eastAsia="nl-NL"/>
              </w:rPr>
              <w:t>3.1</w:t>
            </w:r>
          </w:p>
        </w:tc>
        <w:tc>
          <w:tcPr>
            <w:tcW w:w="3356" w:type="dxa"/>
            <w:noWrap/>
          </w:tcPr>
          <w:p w14:paraId="2ED4291B" w14:textId="74A5293E" w:rsidR="00733815" w:rsidRPr="00DA1D13" w:rsidRDefault="007420AC" w:rsidP="00972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  <w:r w:rsidRPr="00DA1D13">
              <w:rPr>
                <w:rFonts w:eastAsia="Times New Roman"/>
                <w:lang w:eastAsia="nl-NL"/>
              </w:rPr>
              <w:t>Woningcorporatie X</w:t>
            </w:r>
          </w:p>
        </w:tc>
      </w:tr>
      <w:tr w:rsidR="0070085E" w:rsidRPr="00DA1D13" w14:paraId="27930CC5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0F2BA75" w14:textId="412C3B74" w:rsidR="0070085E" w:rsidRPr="00DA1D13" w:rsidRDefault="0070085E" w:rsidP="0070085E">
            <w:pPr>
              <w:rPr>
                <w:b w:val="0"/>
              </w:rPr>
            </w:pPr>
            <w:r w:rsidRPr="00DA1D13">
              <w:rPr>
                <w:b w:val="0"/>
              </w:rPr>
              <w:t>Wijziging vastgoedgegevens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5AE81622" w14:textId="58F1AEE0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A1D13">
              <w:rPr>
                <w:sz w:val="20"/>
              </w:rPr>
              <w:t>WRVT01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A60B51" w14:textId="4ACEAA21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  <w:r w:rsidRPr="00DA1D13">
              <w:rPr>
                <w:sz w:val="20"/>
              </w:rPr>
              <w:t>3.1</w:t>
            </w:r>
          </w:p>
        </w:tc>
        <w:tc>
          <w:tcPr>
            <w:tcW w:w="3356" w:type="dxa"/>
            <w:noWrap/>
          </w:tcPr>
          <w:p w14:paraId="410CEAA8" w14:textId="157FFF89" w:rsidR="0070085E" w:rsidRPr="00DA1D13" w:rsidRDefault="007420AC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  <w:r w:rsidRPr="00DA1D13">
              <w:rPr>
                <w:rFonts w:eastAsia="Times New Roman"/>
                <w:lang w:eastAsia="nl-NL"/>
              </w:rPr>
              <w:t>Woonruimteverdele</w:t>
            </w:r>
            <w:r w:rsidR="00FF4D20" w:rsidRPr="00DA1D13">
              <w:rPr>
                <w:rFonts w:eastAsia="Times New Roman"/>
                <w:lang w:eastAsia="nl-NL"/>
              </w:rPr>
              <w:t>r Y</w:t>
            </w:r>
          </w:p>
        </w:tc>
      </w:tr>
      <w:tr w:rsidR="0070085E" w:rsidRPr="00DA1D13" w14:paraId="1CAB551D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F50C220" w14:textId="77777777" w:rsidR="0070085E" w:rsidRPr="00DA1D13" w:rsidRDefault="0070085E" w:rsidP="0070085E">
            <w:pPr>
              <w:rPr>
                <w:b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08344A67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16FFCC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  <w:tc>
          <w:tcPr>
            <w:tcW w:w="3356" w:type="dxa"/>
            <w:noWrap/>
          </w:tcPr>
          <w:p w14:paraId="62601FA8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70085E" w:rsidRPr="00DA1D13" w14:paraId="72219079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BE7086" w14:textId="77777777" w:rsidR="0070085E" w:rsidRPr="00DA1D13" w:rsidRDefault="0070085E" w:rsidP="0070085E">
            <w:pPr>
              <w:rPr>
                <w:b w:val="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EEFA603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C0990F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  <w:tc>
          <w:tcPr>
            <w:tcW w:w="3356" w:type="dxa"/>
            <w:noWrap/>
          </w:tcPr>
          <w:p w14:paraId="19BC915E" w14:textId="77777777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70085E" w:rsidRPr="00DA1D13" w14:paraId="6AFE2AD0" w14:textId="77777777" w:rsidTr="009729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FE2E1BC" w14:textId="7FA91ADC" w:rsidR="0070085E" w:rsidRPr="00DA1D13" w:rsidRDefault="0070085E" w:rsidP="0070085E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7DFABD70" w14:textId="64C549B2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F8488B" w14:textId="37FFA0B6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  <w:tc>
          <w:tcPr>
            <w:tcW w:w="3356" w:type="dxa"/>
            <w:noWrap/>
          </w:tcPr>
          <w:p w14:paraId="17427138" w14:textId="50E22D7F" w:rsidR="0070085E" w:rsidRPr="00DA1D13" w:rsidRDefault="0070085E" w:rsidP="00700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</w:tbl>
    <w:p w14:paraId="7BC72A48" w14:textId="70196766" w:rsidR="00AD2E8A" w:rsidRDefault="00482468" w:rsidP="00AD2E8A">
      <w:r>
        <w:t>Ontvanger *: 1 is genoeg</w:t>
      </w:r>
    </w:p>
    <w:p w14:paraId="19A0B2AB" w14:textId="345D5B9F" w:rsidR="00482468" w:rsidRPr="00DA1D13" w:rsidRDefault="00482468" w:rsidP="00482468">
      <w:pPr>
        <w:spacing w:after="0"/>
      </w:pPr>
      <w:r>
        <w:t>Ontvanger contactgegevens:</w:t>
      </w:r>
    </w:p>
    <w:tbl>
      <w:tblPr>
        <w:tblStyle w:val="Gemiddeldearcering1"/>
        <w:tblpPr w:leftFromText="141" w:rightFromText="141" w:vertAnchor="text" w:horzAnchor="margin" w:tblpX="108" w:tblpY="20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69"/>
        <w:gridCol w:w="2409"/>
        <w:gridCol w:w="3402"/>
      </w:tblGrid>
      <w:tr w:rsidR="00482468" w:rsidRPr="00DA1D13" w14:paraId="1CECA0B7" w14:textId="77777777" w:rsidTr="00482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400C7CE6" w14:textId="002B7A69" w:rsidR="00482468" w:rsidRPr="00DA1D13" w:rsidRDefault="00482468" w:rsidP="009F1FF1">
            <w:pPr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Naam</w:t>
            </w:r>
            <w:r>
              <w:rPr>
                <w:rFonts w:eastAsia="Calibri,Times New Roman" w:cs="Calibri,Times New Roman"/>
                <w:lang w:eastAsia="nl-NL"/>
              </w:rPr>
              <w:t xml:space="preserve"> contactpersoon</w:t>
            </w:r>
          </w:p>
        </w:tc>
        <w:tc>
          <w:tcPr>
            <w:tcW w:w="2409" w:type="dxa"/>
            <w:noWrap/>
          </w:tcPr>
          <w:p w14:paraId="3A206124" w14:textId="7DC66824" w:rsidR="00482468" w:rsidRPr="00DA1D13" w:rsidRDefault="00482468" w:rsidP="009F1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>
              <w:rPr>
                <w:rFonts w:eastAsia="Calibri,Times New Roman" w:cs="Calibri,Times New Roman"/>
                <w:lang w:eastAsia="nl-NL"/>
              </w:rPr>
              <w:t>e-mail</w:t>
            </w:r>
          </w:p>
        </w:tc>
        <w:tc>
          <w:tcPr>
            <w:tcW w:w="3402" w:type="dxa"/>
            <w:noWrap/>
          </w:tcPr>
          <w:p w14:paraId="0F4D20B6" w14:textId="539F04F5" w:rsidR="00482468" w:rsidRPr="00DA1D13" w:rsidRDefault="00482468" w:rsidP="009F1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>
              <w:rPr>
                <w:rFonts w:eastAsia="Calibri,Times New Roman" w:cs="Calibri,Times New Roman"/>
                <w:lang w:eastAsia="nl-NL"/>
              </w:rPr>
              <w:t>telefoon</w:t>
            </w:r>
          </w:p>
        </w:tc>
      </w:tr>
      <w:tr w:rsidR="00482468" w:rsidRPr="00DA1D13" w14:paraId="40749AD6" w14:textId="77777777" w:rsidTr="004824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3CDE419B" w14:textId="168E01B3" w:rsidR="00482468" w:rsidRPr="00DA1D13" w:rsidRDefault="00482468" w:rsidP="009F1FF1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</w:p>
        </w:tc>
        <w:tc>
          <w:tcPr>
            <w:tcW w:w="2409" w:type="dxa"/>
            <w:noWrap/>
          </w:tcPr>
          <w:p w14:paraId="3587A8D5" w14:textId="77777777" w:rsidR="00482468" w:rsidRPr="00DA1D13" w:rsidRDefault="00482468" w:rsidP="009F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3402" w:type="dxa"/>
            <w:noWrap/>
          </w:tcPr>
          <w:p w14:paraId="23F9C7D9" w14:textId="77777777" w:rsidR="00482468" w:rsidRPr="00DA1D13" w:rsidRDefault="00482468" w:rsidP="009F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482468" w:rsidRPr="00DA1D13" w14:paraId="779DEAB2" w14:textId="77777777" w:rsidTr="004824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44B5AA1" w14:textId="77777777" w:rsidR="00482468" w:rsidRPr="00DA1D13" w:rsidRDefault="00482468" w:rsidP="009F1FF1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9E0B8B1" w14:textId="77777777" w:rsidR="00482468" w:rsidRPr="00DA1D13" w:rsidRDefault="00482468" w:rsidP="009F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3402" w:type="dxa"/>
            <w:noWrap/>
          </w:tcPr>
          <w:p w14:paraId="50841EC9" w14:textId="77777777" w:rsidR="00482468" w:rsidRPr="00DA1D13" w:rsidRDefault="00482468" w:rsidP="009F1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</w:tbl>
    <w:p w14:paraId="628BF402" w14:textId="2E1CDECC" w:rsidR="00AD2E8A" w:rsidRPr="00DA1D13" w:rsidRDefault="00AD2E8A" w:rsidP="00AD2E8A"/>
    <w:p w14:paraId="5A7A4205" w14:textId="7FC0E8A3" w:rsidR="00057A4D" w:rsidRPr="00DA1D13" w:rsidRDefault="00984D92" w:rsidP="002B3D88">
      <w:pPr>
        <w:pStyle w:val="Kop2"/>
      </w:pPr>
      <w:bookmarkStart w:id="2" w:name="_GoBack"/>
      <w:bookmarkEnd w:id="2"/>
      <w:r w:rsidRPr="00DA1D13">
        <w:lastRenderedPageBreak/>
        <w:t xml:space="preserve">Overige </w:t>
      </w:r>
      <w:r w:rsidR="005473D4" w:rsidRPr="00DA1D13">
        <w:t>ondersteunde VERA producten</w:t>
      </w:r>
    </w:p>
    <w:p w14:paraId="3F712B2C" w14:textId="77777777" w:rsidR="00DF6A89" w:rsidRPr="00DA1D13" w:rsidRDefault="00DD0BAC" w:rsidP="00977B9A">
      <w:r w:rsidRPr="00DA1D13">
        <w:t xml:space="preserve">Naast koppelingen of berichten bevat VERA meer </w:t>
      </w:r>
      <w:r w:rsidR="00DF6A89" w:rsidRPr="00DA1D13">
        <w:t>onderdelen waarop compliancy van toepassing kan zijn.</w:t>
      </w:r>
    </w:p>
    <w:p w14:paraId="095EC66C" w14:textId="77777777" w:rsidR="00A6414E" w:rsidRPr="00DA1D13" w:rsidRDefault="00DF6A89" w:rsidP="00424E72">
      <w:pPr>
        <w:pStyle w:val="Lijstalinea"/>
        <w:numPr>
          <w:ilvl w:val="0"/>
          <w:numId w:val="15"/>
        </w:numPr>
      </w:pPr>
      <w:r w:rsidRPr="00DA1D13">
        <w:t>Indicatoren: De uitgewerkte in</w:t>
      </w:r>
      <w:r w:rsidR="00A6414E" w:rsidRPr="00DA1D13">
        <w:t>dicatoren van VERA.</w:t>
      </w:r>
    </w:p>
    <w:p w14:paraId="20C52656" w14:textId="77777777" w:rsidR="003645A9" w:rsidRPr="00DA1D13" w:rsidRDefault="00A6414E" w:rsidP="00424E72">
      <w:pPr>
        <w:pStyle w:val="Lijstalinea"/>
        <w:numPr>
          <w:ilvl w:val="0"/>
          <w:numId w:val="15"/>
        </w:numPr>
      </w:pPr>
      <w:r w:rsidRPr="00DA1D13">
        <w:t xml:space="preserve">VERA data model: </w:t>
      </w:r>
      <w:r w:rsidR="007468FD" w:rsidRPr="00DA1D13">
        <w:t>Het d</w:t>
      </w:r>
      <w:r w:rsidRPr="00DA1D13">
        <w:t>atamodel</w:t>
      </w:r>
      <w:r w:rsidR="007468FD" w:rsidRPr="00DA1D13">
        <w:t xml:space="preserve"> van VERA is een logisch datamodel. </w:t>
      </w:r>
      <w:r w:rsidR="000E5A7A" w:rsidRPr="00DA1D13">
        <w:t>Per gegevensdomein kan aangegeven worden op welke wijze VERA is toegepast</w:t>
      </w:r>
      <w:r w:rsidR="003645A9" w:rsidRPr="00DA1D13">
        <w:t>.</w:t>
      </w:r>
    </w:p>
    <w:p w14:paraId="3ED7D09F" w14:textId="0549C841" w:rsidR="00424E72" w:rsidRPr="00DA1D13" w:rsidRDefault="003645A9" w:rsidP="00424E72">
      <w:pPr>
        <w:pStyle w:val="Lijstalinea"/>
        <w:numPr>
          <w:ilvl w:val="0"/>
          <w:numId w:val="15"/>
        </w:numPr>
      </w:pPr>
      <w:r w:rsidRPr="00DA1D13">
        <w:t xml:space="preserve">Referentiedata: </w:t>
      </w:r>
      <w:r w:rsidR="00A136F5" w:rsidRPr="00DA1D13">
        <w:t>Het toepassen van de VERA referentiedata in de eigen bronsystemen.</w:t>
      </w:r>
    </w:p>
    <w:p w14:paraId="27FCAE46" w14:textId="74F43864" w:rsidR="00125E7A" w:rsidRPr="00DA1D13" w:rsidRDefault="00C15D30" w:rsidP="00125E7A">
      <w:pPr>
        <w:pStyle w:val="Lijstalinea"/>
        <w:numPr>
          <w:ilvl w:val="0"/>
          <w:numId w:val="15"/>
        </w:numPr>
      </w:pPr>
      <w:r w:rsidRPr="00DA1D13">
        <w:t xml:space="preserve">Overig: Aanvrager heeft een ander VERA </w:t>
      </w:r>
      <w:r w:rsidR="00AA4444" w:rsidRPr="00DA1D13">
        <w:t>onderdeel</w:t>
      </w:r>
      <w:r w:rsidR="00125E7A" w:rsidRPr="00DA1D13">
        <w:t xml:space="preserve"> toegepast.</w:t>
      </w:r>
    </w:p>
    <w:tbl>
      <w:tblPr>
        <w:tblStyle w:val="Gemiddeldearcering1"/>
        <w:tblpPr w:leftFromText="141" w:rightFromText="141" w:vertAnchor="text" w:horzAnchor="margin" w:tblpX="108" w:tblpY="208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809"/>
        <w:gridCol w:w="2711"/>
        <w:gridCol w:w="1435"/>
        <w:gridCol w:w="3225"/>
      </w:tblGrid>
      <w:tr w:rsidR="002B711D" w:rsidRPr="00DA1D13" w14:paraId="2634EE2D" w14:textId="77777777" w:rsidTr="002B7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7A838EC" w14:textId="1525696F" w:rsidR="002B711D" w:rsidRPr="00DA1D13" w:rsidRDefault="002B711D" w:rsidP="00D038EF">
            <w:pPr>
              <w:rPr>
                <w:rFonts w:eastAsia="Calibri,Times New Roman" w:cs="Calibri,Times New Roman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Toepassing</w:t>
            </w:r>
          </w:p>
        </w:tc>
        <w:tc>
          <w:tcPr>
            <w:tcW w:w="2711" w:type="dxa"/>
            <w:noWrap/>
          </w:tcPr>
          <w:p w14:paraId="05F065E6" w14:textId="574A92DA" w:rsidR="002B711D" w:rsidRPr="00DA1D13" w:rsidRDefault="002B711D" w:rsidP="00D03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 xml:space="preserve">Naam </w:t>
            </w:r>
          </w:p>
        </w:tc>
        <w:tc>
          <w:tcPr>
            <w:tcW w:w="1435" w:type="dxa"/>
            <w:noWrap/>
          </w:tcPr>
          <w:p w14:paraId="7281D882" w14:textId="3DE4F6FE" w:rsidR="002B711D" w:rsidRPr="00DA1D13" w:rsidRDefault="002B711D" w:rsidP="00D03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Versie</w:t>
            </w:r>
          </w:p>
        </w:tc>
        <w:tc>
          <w:tcPr>
            <w:tcW w:w="3225" w:type="dxa"/>
            <w:noWrap/>
          </w:tcPr>
          <w:p w14:paraId="3046C65F" w14:textId="514D013E" w:rsidR="002B711D" w:rsidRPr="00DA1D13" w:rsidRDefault="002B711D" w:rsidP="00D038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Toelichting</w:t>
            </w:r>
          </w:p>
        </w:tc>
      </w:tr>
      <w:tr w:rsidR="002B711D" w:rsidRPr="00DA1D13" w14:paraId="4491B818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54042A6" w14:textId="53F4B6A9" w:rsidR="002B711D" w:rsidRPr="00DA1D13" w:rsidRDefault="002B711D" w:rsidP="00D038EF">
            <w:pPr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rPr>
                <w:rFonts w:eastAsia="Times New Roman" w:cs="Calibri"/>
                <w:b w:val="0"/>
                <w:color w:val="000000"/>
                <w:lang w:eastAsia="nl-NL"/>
              </w:rPr>
              <w:t>&lt;voorbeelden&gt;</w:t>
            </w:r>
          </w:p>
        </w:tc>
        <w:tc>
          <w:tcPr>
            <w:tcW w:w="2711" w:type="dxa"/>
            <w:noWrap/>
          </w:tcPr>
          <w:p w14:paraId="57A1E8A6" w14:textId="1D9EEEEA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1435" w:type="dxa"/>
            <w:noWrap/>
          </w:tcPr>
          <w:p w14:paraId="7966F9E6" w14:textId="6740DE89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3225" w:type="dxa"/>
            <w:noWrap/>
          </w:tcPr>
          <w:p w14:paraId="24A40CF4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3BFADAEA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F8E0F0C" w14:textId="01D49E92" w:rsidR="002B711D" w:rsidRPr="00DA1D13" w:rsidRDefault="002B711D" w:rsidP="00D038EF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  <w:r w:rsidRPr="00DA1D13">
              <w:rPr>
                <w:rFonts w:eastAsia="Times New Roman" w:cs="Calibri"/>
                <w:b w:val="0"/>
                <w:color w:val="000000"/>
                <w:lang w:eastAsia="nl-NL"/>
              </w:rPr>
              <w:t>Indicator</w:t>
            </w:r>
          </w:p>
        </w:tc>
        <w:tc>
          <w:tcPr>
            <w:tcW w:w="2711" w:type="dxa"/>
            <w:noWrap/>
          </w:tcPr>
          <w:p w14:paraId="25504730" w14:textId="1EE8DBB2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rPr>
                <w:rFonts w:eastAsia="Times New Roman" w:cs="Calibri"/>
                <w:color w:val="000000"/>
                <w:lang w:eastAsia="nl-NL"/>
              </w:rPr>
              <w:t>Aantal leegstanddagen</w:t>
            </w:r>
          </w:p>
        </w:tc>
        <w:tc>
          <w:tcPr>
            <w:tcW w:w="1435" w:type="dxa"/>
            <w:noWrap/>
          </w:tcPr>
          <w:p w14:paraId="13C7C772" w14:textId="0F3728BB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rPr>
                <w:rFonts w:eastAsia="Times New Roman" w:cs="Calibri"/>
                <w:color w:val="000000"/>
                <w:lang w:eastAsia="nl-NL"/>
              </w:rPr>
              <w:t>3.0</w:t>
            </w:r>
          </w:p>
        </w:tc>
        <w:tc>
          <w:tcPr>
            <w:tcW w:w="3225" w:type="dxa"/>
            <w:noWrap/>
          </w:tcPr>
          <w:p w14:paraId="5E714F44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03BFF604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6C4AE" w14:textId="64F12EF6" w:rsidR="002B711D" w:rsidRPr="00DA1D13" w:rsidRDefault="002B711D" w:rsidP="00D038EF">
            <w:pPr>
              <w:rPr>
                <w:b w:val="0"/>
              </w:rPr>
            </w:pPr>
            <w:r w:rsidRPr="00DA1D13">
              <w:rPr>
                <w:b w:val="0"/>
              </w:rPr>
              <w:t>Referentiedata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21AD1C79" w14:textId="7FF47324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t>Domein vastgoed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092A2327" w14:textId="13E4354F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  <w:r w:rsidRPr="00DA1D13">
              <w:rPr>
                <w:rFonts w:eastAsia="Times New Roman"/>
                <w:lang w:eastAsia="nl-NL"/>
              </w:rPr>
              <w:t>3.1</w:t>
            </w:r>
          </w:p>
        </w:tc>
        <w:tc>
          <w:tcPr>
            <w:tcW w:w="3225" w:type="dxa"/>
            <w:noWrap/>
          </w:tcPr>
          <w:p w14:paraId="1F75C2D4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668E4441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39EA0" w14:textId="3DFD0ED4" w:rsidR="002B711D" w:rsidRPr="00DA1D13" w:rsidRDefault="002B711D" w:rsidP="00D038EF">
            <w:pPr>
              <w:rPr>
                <w:b w:val="0"/>
              </w:rPr>
            </w:pPr>
            <w:r w:rsidRPr="00DA1D13">
              <w:rPr>
                <w:b w:val="0"/>
              </w:rPr>
              <w:t>Datamodel</w:t>
            </w: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64DB75D" w14:textId="16C8360B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Domein Relatie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E8068AB" w14:textId="34DDD2AB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  <w:r w:rsidRPr="00DA1D13">
              <w:rPr>
                <w:sz w:val="20"/>
              </w:rPr>
              <w:t>3.1</w:t>
            </w:r>
          </w:p>
        </w:tc>
        <w:tc>
          <w:tcPr>
            <w:tcW w:w="3225" w:type="dxa"/>
            <w:noWrap/>
          </w:tcPr>
          <w:p w14:paraId="00E183E9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5164A0D4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69FE4" w14:textId="77777777" w:rsidR="002B711D" w:rsidRPr="00DA1D13" w:rsidRDefault="002B711D" w:rsidP="00D038EF">
            <w:pPr>
              <w:rPr>
                <w:b w:val="0"/>
              </w:rPr>
            </w:pP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ADD5DCF" w14:textId="63BA37AC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964BE98" w14:textId="0495654B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</w:p>
        </w:tc>
        <w:tc>
          <w:tcPr>
            <w:tcW w:w="3225" w:type="dxa"/>
            <w:noWrap/>
          </w:tcPr>
          <w:p w14:paraId="502C5FD0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1AD513F0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13E02" w14:textId="77777777" w:rsidR="002B711D" w:rsidRPr="00DA1D13" w:rsidRDefault="002B711D" w:rsidP="00D038EF">
            <w:pPr>
              <w:rPr>
                <w:b w:val="0"/>
              </w:rPr>
            </w:pP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C7ABEEF" w14:textId="13F218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2BFB891A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4"/>
              </w:rPr>
            </w:pPr>
          </w:p>
        </w:tc>
        <w:tc>
          <w:tcPr>
            <w:tcW w:w="3225" w:type="dxa"/>
            <w:noWrap/>
          </w:tcPr>
          <w:p w14:paraId="5F7B5E14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  <w:tr w:rsidR="002B711D" w:rsidRPr="00DA1D13" w14:paraId="6C9106E1" w14:textId="77777777" w:rsidTr="002B71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84AC30" w14:textId="77777777" w:rsidR="002B711D" w:rsidRPr="00DA1D13" w:rsidRDefault="002B711D" w:rsidP="00D038EF">
            <w:pPr>
              <w:rPr>
                <w:rFonts w:eastAsia="Times New Roman" w:cs="Calibri"/>
                <w:b w:val="0"/>
                <w:color w:val="000000"/>
                <w:lang w:eastAsia="nl-NL"/>
              </w:rPr>
            </w:pPr>
          </w:p>
        </w:tc>
        <w:tc>
          <w:tcPr>
            <w:tcW w:w="2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B6A9C86" w14:textId="1B549FD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/>
                <w:lang w:eastAsia="nl-NL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403C5AD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3225" w:type="dxa"/>
            <w:noWrap/>
          </w:tcPr>
          <w:p w14:paraId="66693131" w14:textId="77777777" w:rsidR="002B711D" w:rsidRPr="00DA1D13" w:rsidRDefault="002B711D" w:rsidP="00D03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</w:p>
        </w:tc>
      </w:tr>
    </w:tbl>
    <w:p w14:paraId="1F4AEB0A" w14:textId="77777777" w:rsidR="001657B8" w:rsidRPr="00DA1D13" w:rsidRDefault="001657B8" w:rsidP="00125E7A"/>
    <w:p w14:paraId="1D1EBD8B" w14:textId="53D1AB5F" w:rsidR="00DE4851" w:rsidRPr="00DA1D13" w:rsidRDefault="00DE4851" w:rsidP="00CF75A7">
      <w:pPr>
        <w:spacing w:after="0"/>
      </w:pPr>
      <w:r w:rsidRPr="00DA1D13">
        <w:t>Indien van toepassing graag</w:t>
      </w:r>
      <w:r w:rsidR="00CB5A4C" w:rsidRPr="00DA1D13">
        <w:t xml:space="preserve"> bijlagen toevoegen die bovenstaande aanvraag ondersteunen of onderbouwen. VERA </w:t>
      </w:r>
      <w:r w:rsidR="00833DA1" w:rsidRPr="00DA1D13">
        <w:t xml:space="preserve">kan verzoeken om aanvullende informatie of een demonstratie </w:t>
      </w:r>
      <w:r w:rsidR="004E777D" w:rsidRPr="00DA1D13">
        <w:t xml:space="preserve">voor het vaststellen van </w:t>
      </w:r>
      <w:r w:rsidRPr="00DA1D13">
        <w:t>de VERA compliancy aanvraag.</w:t>
      </w:r>
    </w:p>
    <w:p w14:paraId="40A7ED5C" w14:textId="77777777" w:rsidR="00C15D30" w:rsidRPr="00DA1D13" w:rsidRDefault="00C15D30" w:rsidP="00C15D30"/>
    <w:p w14:paraId="432765A3" w14:textId="23947A42" w:rsidR="00742DF7" w:rsidRPr="00DA1D13" w:rsidRDefault="00742DF7">
      <w:r w:rsidRPr="00DA1D13">
        <w:br w:type="page"/>
      </w:r>
    </w:p>
    <w:p w14:paraId="1222EDE0" w14:textId="77777777" w:rsidR="00424E72" w:rsidRPr="00DA1D13" w:rsidRDefault="00424E72" w:rsidP="00977B9A"/>
    <w:p w14:paraId="74140199" w14:textId="756C6588" w:rsidR="00EE5F8D" w:rsidRPr="00DA1D13" w:rsidRDefault="401B981C" w:rsidP="005D59AC">
      <w:pPr>
        <w:pStyle w:val="Invuluitleg"/>
      </w:pPr>
      <w:r w:rsidRPr="00DA1D13">
        <w:t xml:space="preserve">Hoofdstuk 2 wordt ingevuld tijdens verwerking van de </w:t>
      </w:r>
      <w:r w:rsidR="005D59AC" w:rsidRPr="00DA1D13">
        <w:t>aanvraag</w:t>
      </w:r>
      <w:r w:rsidRPr="00DA1D13">
        <w:t xml:space="preserve"> zodat de behandelinformatie bij de </w:t>
      </w:r>
      <w:r w:rsidR="005D59AC" w:rsidRPr="00DA1D13">
        <w:t>aanvraag</w:t>
      </w:r>
      <w:r w:rsidRPr="00DA1D13">
        <w:t xml:space="preserve"> bewaard blijft</w:t>
      </w:r>
      <w:r w:rsidR="006542FA" w:rsidRPr="00DA1D13">
        <w:t>.</w:t>
      </w:r>
    </w:p>
    <w:p w14:paraId="3E8E361B" w14:textId="77777777" w:rsidR="00D66772" w:rsidRPr="00DA1D13" w:rsidRDefault="4AC386B5" w:rsidP="00D66772">
      <w:pPr>
        <w:pStyle w:val="Kop2"/>
      </w:pPr>
      <w:r w:rsidRPr="00DA1D13">
        <w:t>Metadata</w:t>
      </w:r>
    </w:p>
    <w:p w14:paraId="70BE7675" w14:textId="77777777" w:rsidR="00D66772" w:rsidRPr="00DA1D13" w:rsidRDefault="00D66772" w:rsidP="00E61BEE">
      <w:pPr>
        <w:pStyle w:val="Invuluitleg"/>
      </w:pPr>
    </w:p>
    <w:tbl>
      <w:tblPr>
        <w:tblStyle w:val="VERAtabel"/>
        <w:tblW w:w="0" w:type="auto"/>
        <w:tblLook w:val="04A0" w:firstRow="1" w:lastRow="0" w:firstColumn="1" w:lastColumn="0" w:noHBand="0" w:noVBand="1"/>
      </w:tblPr>
      <w:tblGrid>
        <w:gridCol w:w="2262"/>
        <w:gridCol w:w="1348"/>
        <w:gridCol w:w="338"/>
        <w:gridCol w:w="1011"/>
        <w:gridCol w:w="675"/>
        <w:gridCol w:w="674"/>
        <w:gridCol w:w="1349"/>
        <w:gridCol w:w="1349"/>
      </w:tblGrid>
      <w:tr w:rsidR="009D7289" w:rsidRPr="00DA1D13" w14:paraId="662019E5" w14:textId="77777777" w:rsidTr="50C32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5D35FBD" w14:textId="77777777" w:rsidR="00D66772" w:rsidRPr="00DA1D13" w:rsidRDefault="4AC386B5" w:rsidP="00BC2E0D">
            <w:r w:rsidRPr="00DA1D13">
              <w:t>Onderwerp</w:t>
            </w:r>
          </w:p>
        </w:tc>
        <w:tc>
          <w:tcPr>
            <w:tcW w:w="6744" w:type="dxa"/>
            <w:gridSpan w:val="7"/>
          </w:tcPr>
          <w:p w14:paraId="290CAB9B" w14:textId="77777777" w:rsidR="00D66772" w:rsidRPr="00DA1D13" w:rsidRDefault="4AC386B5" w:rsidP="00BC2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Tekst</w:t>
            </w:r>
          </w:p>
        </w:tc>
      </w:tr>
      <w:tr w:rsidR="00D66772" w:rsidRPr="00DA1D13" w14:paraId="15A05703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88E560E" w14:textId="77777777" w:rsidR="00D66772" w:rsidRPr="00DA1D13" w:rsidRDefault="4AC386B5" w:rsidP="009D7289">
            <w:r w:rsidRPr="00DA1D13">
              <w:t>Ontvangstdatum:</w:t>
            </w:r>
          </w:p>
        </w:tc>
        <w:tc>
          <w:tcPr>
            <w:tcW w:w="6744" w:type="dxa"/>
            <w:gridSpan w:val="7"/>
            <w:tcBorders>
              <w:bottom w:val="single" w:sz="8" w:space="0" w:color="000000" w:themeColor="text1"/>
            </w:tcBorders>
          </w:tcPr>
          <w:p w14:paraId="07885E8F" w14:textId="3B2DEABD" w:rsidR="00D66772" w:rsidRPr="00DA1D13" w:rsidRDefault="00D66772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1E5" w:rsidRPr="00DA1D13" w14:paraId="3E5D2C5A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336D75F" w14:textId="77777777" w:rsidR="00F501E5" w:rsidRPr="00DA1D13" w:rsidRDefault="4AC386B5" w:rsidP="009D7289">
            <w:r w:rsidRPr="00DA1D13">
              <w:t>Ontvangstkanaal:</w:t>
            </w:r>
          </w:p>
        </w:tc>
        <w:tc>
          <w:tcPr>
            <w:tcW w:w="1348" w:type="dxa"/>
            <w:tcBorders>
              <w:right w:val="single" w:sz="4" w:space="0" w:color="auto"/>
            </w:tcBorders>
          </w:tcPr>
          <w:p w14:paraId="29F123B7" w14:textId="77777777" w:rsidR="00F501E5" w:rsidRPr="00DA1D13" w:rsidRDefault="4AC386B5" w:rsidP="00F50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Website</w:t>
            </w:r>
          </w:p>
        </w:tc>
        <w:tc>
          <w:tcPr>
            <w:tcW w:w="13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F3F2E8" w14:textId="77777777" w:rsidR="00F501E5" w:rsidRPr="00DA1D13" w:rsidRDefault="401B981C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E-mail</w:t>
            </w:r>
          </w:p>
        </w:tc>
        <w:tc>
          <w:tcPr>
            <w:tcW w:w="134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3BA7671" w14:textId="77777777" w:rsidR="00F501E5" w:rsidRPr="00DA1D13" w:rsidRDefault="4AC386B5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LinkedIn</w:t>
            </w:r>
          </w:p>
        </w:tc>
        <w:tc>
          <w:tcPr>
            <w:tcW w:w="1349" w:type="dxa"/>
            <w:tcBorders>
              <w:left w:val="single" w:sz="4" w:space="0" w:color="auto"/>
              <w:right w:val="single" w:sz="4" w:space="0" w:color="auto"/>
            </w:tcBorders>
          </w:tcPr>
          <w:p w14:paraId="235E7D75" w14:textId="77777777" w:rsidR="00F501E5" w:rsidRPr="00DA1D13" w:rsidRDefault="4AC386B5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Post</w:t>
            </w:r>
          </w:p>
        </w:tc>
        <w:tc>
          <w:tcPr>
            <w:tcW w:w="1349" w:type="dxa"/>
            <w:tcBorders>
              <w:left w:val="single" w:sz="4" w:space="0" w:color="auto"/>
            </w:tcBorders>
          </w:tcPr>
          <w:p w14:paraId="7AFFB204" w14:textId="77777777" w:rsidR="00F501E5" w:rsidRPr="00DA1D13" w:rsidRDefault="4AC386B5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Anders</w:t>
            </w:r>
          </w:p>
        </w:tc>
      </w:tr>
      <w:tr w:rsidR="00C72828" w:rsidRPr="00DA1D13" w14:paraId="0C9D5ED3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77B5DED" w14:textId="77777777" w:rsidR="00C72828" w:rsidRPr="00DA1D13" w:rsidRDefault="4AC386B5" w:rsidP="00423FA8">
            <w:r w:rsidRPr="00DA1D13">
              <w:t>Ontvangstbevestiging:</w:t>
            </w:r>
          </w:p>
        </w:tc>
        <w:tc>
          <w:tcPr>
            <w:tcW w:w="6744" w:type="dxa"/>
            <w:gridSpan w:val="7"/>
          </w:tcPr>
          <w:p w14:paraId="72CF0FC8" w14:textId="4CB0A011" w:rsidR="00C72828" w:rsidRPr="00DA1D13" w:rsidRDefault="00C72828" w:rsidP="0042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4872B881" w14:textId="77777777" w:rsidTr="50C3286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EB8CF4E" w14:textId="77777777" w:rsidR="00C72828" w:rsidRPr="00DA1D13" w:rsidRDefault="4AC386B5" w:rsidP="00BC2E0D">
            <w:r w:rsidRPr="00DA1D13">
              <w:t>Analyse door:</w:t>
            </w:r>
          </w:p>
        </w:tc>
        <w:tc>
          <w:tcPr>
            <w:tcW w:w="6744" w:type="dxa"/>
            <w:gridSpan w:val="7"/>
          </w:tcPr>
          <w:p w14:paraId="22F5BD7A" w14:textId="532249C1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18B438EA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41CF5C4" w14:textId="77777777" w:rsidR="00C72828" w:rsidRPr="00DA1D13" w:rsidRDefault="4AC386B5" w:rsidP="00BC2E0D">
            <w:r w:rsidRPr="00DA1D13">
              <w:t>Organisatie:</w:t>
            </w:r>
          </w:p>
        </w:tc>
        <w:tc>
          <w:tcPr>
            <w:tcW w:w="6744" w:type="dxa"/>
            <w:gridSpan w:val="7"/>
          </w:tcPr>
          <w:p w14:paraId="160D564B" w14:textId="657454D8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053848CB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4F82F4A" w14:textId="77777777" w:rsidR="00C72828" w:rsidRPr="00DA1D13" w:rsidRDefault="4AC386B5" w:rsidP="00BC2E0D">
            <w:r w:rsidRPr="00DA1D13">
              <w:t>Telefoon:</w:t>
            </w:r>
          </w:p>
        </w:tc>
        <w:tc>
          <w:tcPr>
            <w:tcW w:w="6744" w:type="dxa"/>
            <w:gridSpan w:val="7"/>
          </w:tcPr>
          <w:p w14:paraId="503B1242" w14:textId="3AE7CA3F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1084FD52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B4D4CEA" w14:textId="1FAEC3CB" w:rsidR="00C72828" w:rsidRPr="00DA1D13" w:rsidRDefault="00DA1D13" w:rsidP="00BC2E0D">
            <w:r>
              <w:t>E</w:t>
            </w:r>
            <w:r w:rsidR="4AC386B5" w:rsidRPr="00DA1D13">
              <w:t>-</w:t>
            </w:r>
            <w:r>
              <w:t>m</w:t>
            </w:r>
            <w:r w:rsidR="4AC386B5" w:rsidRPr="00DA1D13">
              <w:t>ail:</w:t>
            </w:r>
          </w:p>
        </w:tc>
        <w:tc>
          <w:tcPr>
            <w:tcW w:w="6744" w:type="dxa"/>
            <w:gridSpan w:val="7"/>
            <w:tcBorders>
              <w:bottom w:val="single" w:sz="8" w:space="0" w:color="000000" w:themeColor="text1"/>
            </w:tcBorders>
          </w:tcPr>
          <w:p w14:paraId="3F8C9D8D" w14:textId="69469C50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4399" w:rsidRPr="00DA1D13" w14:paraId="7321DFE7" w14:textId="77777777" w:rsidTr="00B00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8F6F71F" w14:textId="77777777" w:rsidR="00EE4399" w:rsidRPr="00DA1D13" w:rsidRDefault="00EE4399" w:rsidP="001B61B9">
            <w:r w:rsidRPr="00DA1D13">
              <w:t>Analyse resultaat:</w:t>
            </w:r>
          </w:p>
        </w:tc>
        <w:tc>
          <w:tcPr>
            <w:tcW w:w="1686" w:type="dxa"/>
            <w:gridSpan w:val="2"/>
            <w:tcBorders>
              <w:right w:val="single" w:sz="4" w:space="0" w:color="auto"/>
            </w:tcBorders>
          </w:tcPr>
          <w:p w14:paraId="15735348" w14:textId="77777777" w:rsidR="00EE4399" w:rsidRPr="00DA1D13" w:rsidRDefault="00EE4399" w:rsidP="0058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Geaccepteerd</w:t>
            </w:r>
          </w:p>
        </w:tc>
        <w:tc>
          <w:tcPr>
            <w:tcW w:w="1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4E9DAB" w14:textId="77777777" w:rsidR="00EE4399" w:rsidRPr="00DA1D13" w:rsidRDefault="00EE4399" w:rsidP="003D7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Afgewezen</w:t>
            </w:r>
          </w:p>
        </w:tc>
        <w:tc>
          <w:tcPr>
            <w:tcW w:w="3372" w:type="dxa"/>
            <w:gridSpan w:val="3"/>
            <w:tcBorders>
              <w:left w:val="single" w:sz="4" w:space="0" w:color="auto"/>
            </w:tcBorders>
          </w:tcPr>
          <w:p w14:paraId="3668F23D" w14:textId="57BAD426" w:rsidR="00EE4399" w:rsidRPr="00DA1D13" w:rsidRDefault="00EE4399" w:rsidP="003D7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Aanvullende info gevraagd</w:t>
            </w:r>
          </w:p>
        </w:tc>
      </w:tr>
      <w:tr w:rsidR="00C72828" w:rsidRPr="00DA1D13" w14:paraId="66EAAD84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597A7A3" w14:textId="77777777" w:rsidR="00C72828" w:rsidRPr="00DA1D13" w:rsidRDefault="4AC386B5" w:rsidP="00BC2E0D">
            <w:r w:rsidRPr="00DA1D13">
              <w:t>1</w:t>
            </w:r>
            <w:r w:rsidRPr="00DA1D13">
              <w:rPr>
                <w:vertAlign w:val="superscript"/>
              </w:rPr>
              <w:t>e</w:t>
            </w:r>
            <w:r w:rsidRPr="00DA1D13">
              <w:t xml:space="preserve"> bespreking:</w:t>
            </w:r>
          </w:p>
        </w:tc>
        <w:tc>
          <w:tcPr>
            <w:tcW w:w="6744" w:type="dxa"/>
            <w:gridSpan w:val="7"/>
          </w:tcPr>
          <w:p w14:paraId="560708D5" w14:textId="54E7A990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226F9E82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40F8E7F" w14:textId="77777777" w:rsidR="00C72828" w:rsidRPr="00DA1D13" w:rsidRDefault="4AC386B5" w:rsidP="00BC2E0D">
            <w:r w:rsidRPr="00DA1D13">
              <w:t>Streef einddatum:</w:t>
            </w:r>
          </w:p>
        </w:tc>
        <w:tc>
          <w:tcPr>
            <w:tcW w:w="6744" w:type="dxa"/>
            <w:gridSpan w:val="7"/>
          </w:tcPr>
          <w:p w14:paraId="73DA8D67" w14:textId="0DE2DEAF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6FE67354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F209EE5" w14:textId="77777777" w:rsidR="00C72828" w:rsidRPr="00DA1D13" w:rsidRDefault="4AC386B5" w:rsidP="00BC2E0D">
            <w:r w:rsidRPr="00DA1D13">
              <w:t>2</w:t>
            </w:r>
            <w:r w:rsidRPr="00DA1D13">
              <w:rPr>
                <w:vertAlign w:val="superscript"/>
              </w:rPr>
              <w:t>e</w:t>
            </w:r>
            <w:r w:rsidRPr="00DA1D13">
              <w:t xml:space="preserve"> bespreking:</w:t>
            </w:r>
          </w:p>
        </w:tc>
        <w:tc>
          <w:tcPr>
            <w:tcW w:w="6744" w:type="dxa"/>
            <w:gridSpan w:val="7"/>
            <w:tcBorders>
              <w:bottom w:val="single" w:sz="8" w:space="0" w:color="000000" w:themeColor="text1"/>
            </w:tcBorders>
          </w:tcPr>
          <w:p w14:paraId="117C7D7A" w14:textId="67F04F6E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48E1" w:rsidRPr="00DA1D13" w14:paraId="023A8E57" w14:textId="77777777" w:rsidTr="007D5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6E35EB0" w14:textId="77777777" w:rsidR="003C48E1" w:rsidRPr="00DA1D13" w:rsidRDefault="003C48E1" w:rsidP="00BC2E0D">
            <w:r w:rsidRPr="00DA1D13">
              <w:t>Resultaat:</w:t>
            </w:r>
          </w:p>
        </w:tc>
        <w:tc>
          <w:tcPr>
            <w:tcW w:w="1686" w:type="dxa"/>
            <w:gridSpan w:val="2"/>
            <w:tcBorders>
              <w:right w:val="single" w:sz="4" w:space="0" w:color="auto"/>
            </w:tcBorders>
          </w:tcPr>
          <w:p w14:paraId="0BB48BD6" w14:textId="77777777" w:rsidR="003C48E1" w:rsidRPr="00DA1D13" w:rsidRDefault="003C48E1" w:rsidP="0058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Geaccepteerd</w:t>
            </w:r>
          </w:p>
        </w:tc>
        <w:tc>
          <w:tcPr>
            <w:tcW w:w="168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655AFF" w14:textId="77777777" w:rsidR="003C48E1" w:rsidRPr="00DA1D13" w:rsidRDefault="003C48E1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D13">
              <w:t>Afgewezen</w:t>
            </w:r>
          </w:p>
        </w:tc>
        <w:tc>
          <w:tcPr>
            <w:tcW w:w="3372" w:type="dxa"/>
            <w:gridSpan w:val="3"/>
            <w:tcBorders>
              <w:left w:val="single" w:sz="4" w:space="0" w:color="auto"/>
            </w:tcBorders>
          </w:tcPr>
          <w:p w14:paraId="421A339B" w14:textId="165EC276" w:rsidR="003C48E1" w:rsidRPr="00DA1D13" w:rsidRDefault="003C48E1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22DA" w:rsidRPr="00DA1D13" w14:paraId="1EE077AD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B734898" w14:textId="77777777" w:rsidR="00AA22DA" w:rsidRPr="00DA1D13" w:rsidRDefault="4AC386B5" w:rsidP="00BC2E0D">
            <w:r w:rsidRPr="00DA1D13">
              <w:t>Versie:</w:t>
            </w:r>
          </w:p>
        </w:tc>
        <w:tc>
          <w:tcPr>
            <w:tcW w:w="6744" w:type="dxa"/>
            <w:gridSpan w:val="7"/>
          </w:tcPr>
          <w:p w14:paraId="30B4B069" w14:textId="5660E6DB" w:rsidR="00AA22DA" w:rsidRPr="00DA1D13" w:rsidRDefault="00AA22DA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828" w:rsidRPr="00DA1D13" w14:paraId="2200E2CC" w14:textId="77777777" w:rsidTr="50C32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45BDEEC" w14:textId="77777777" w:rsidR="00C72828" w:rsidRPr="00DA1D13" w:rsidRDefault="4AC386B5" w:rsidP="00BC2E0D">
            <w:r w:rsidRPr="00DA1D13">
              <w:t>Afhandeldatum:</w:t>
            </w:r>
          </w:p>
        </w:tc>
        <w:tc>
          <w:tcPr>
            <w:tcW w:w="6744" w:type="dxa"/>
            <w:gridSpan w:val="7"/>
          </w:tcPr>
          <w:p w14:paraId="7383CA9D" w14:textId="5E854ED3" w:rsidR="00C72828" w:rsidRPr="00DA1D13" w:rsidRDefault="00C72828" w:rsidP="00BC2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7096608" w14:textId="77777777" w:rsidR="003D7C62" w:rsidRPr="00DA1D13" w:rsidRDefault="4AC386B5" w:rsidP="003D7C62">
      <w:pPr>
        <w:pStyle w:val="Kop2"/>
      </w:pPr>
      <w:r w:rsidRPr="00DA1D13">
        <w:t>Verslag na Analyse</w:t>
      </w:r>
    </w:p>
    <w:p w14:paraId="5E9C040A" w14:textId="24AF2DBA" w:rsidR="003D7C62" w:rsidRPr="00DA1D13" w:rsidRDefault="4AC386B5" w:rsidP="00E61BEE">
      <w:pPr>
        <w:pStyle w:val="Invuluitleg"/>
      </w:pPr>
      <w:r w:rsidRPr="00DA1D13">
        <w:t xml:space="preserve">Verslag op hoofdlijnen na analyse van de </w:t>
      </w:r>
      <w:r w:rsidR="00DC20DE" w:rsidRPr="00DA1D13">
        <w:t>aanvraag</w:t>
      </w:r>
      <w:r w:rsidRPr="00DA1D13">
        <w:t>.</w:t>
      </w:r>
    </w:p>
    <w:p w14:paraId="40270973" w14:textId="13C763F8" w:rsidR="008C5681" w:rsidRPr="00DA1D13" w:rsidRDefault="008C5681" w:rsidP="00E61BEE">
      <w:pPr>
        <w:pStyle w:val="Invuluitleg"/>
        <w:rPr>
          <w:i w:val="0"/>
          <w:color w:val="auto"/>
        </w:rPr>
      </w:pPr>
    </w:p>
    <w:p w14:paraId="6352CA27" w14:textId="7A2228AF" w:rsidR="009E3AF9" w:rsidRPr="00DA1D13" w:rsidRDefault="009E3AF9" w:rsidP="00E61BEE">
      <w:pPr>
        <w:pStyle w:val="Invuluitleg"/>
        <w:rPr>
          <w:i w:val="0"/>
          <w:color w:val="auto"/>
        </w:rPr>
      </w:pPr>
    </w:p>
    <w:p w14:paraId="0B7FBEB5" w14:textId="77777777" w:rsidR="009E3AF9" w:rsidRPr="00DA1D13" w:rsidRDefault="009E3AF9" w:rsidP="00E61BEE">
      <w:pPr>
        <w:pStyle w:val="Invuluitleg"/>
        <w:rPr>
          <w:i w:val="0"/>
          <w:color w:val="auto"/>
        </w:rPr>
      </w:pPr>
    </w:p>
    <w:p w14:paraId="2253EA3F" w14:textId="7E0A41E9" w:rsidR="00AA22DA" w:rsidRPr="00DA1D13" w:rsidRDefault="008A3383" w:rsidP="00AA22DA">
      <w:pPr>
        <w:pStyle w:val="Kop2"/>
      </w:pPr>
      <w:r w:rsidRPr="00DA1D13">
        <w:t>Akk</w:t>
      </w:r>
      <w:r w:rsidR="00F67B62" w:rsidRPr="00DA1D13">
        <w:t>o</w:t>
      </w:r>
      <w:r w:rsidRPr="00DA1D13">
        <w:t>ordverklaring</w:t>
      </w:r>
    </w:p>
    <w:p w14:paraId="65887574" w14:textId="5AAB9E45" w:rsidR="008A3383" w:rsidRPr="00DA1D13" w:rsidRDefault="008A3383" w:rsidP="008A3383">
      <w:r w:rsidRPr="00DA1D13">
        <w:t xml:space="preserve">Aanvrager geeft hierbij aan akkoord te gaan met het publiceren </w:t>
      </w:r>
      <w:r w:rsidR="00C350B0" w:rsidRPr="00DA1D13">
        <w:t>van de aanvraag gegevens op stichting VERA in het compliancy register.</w:t>
      </w:r>
    </w:p>
    <w:tbl>
      <w:tblPr>
        <w:tblStyle w:val="Gemiddeldearcering1"/>
        <w:tblpPr w:leftFromText="141" w:rightFromText="141" w:vertAnchor="text" w:horzAnchor="margin" w:tblpX="108" w:tblpY="208"/>
        <w:tblW w:w="8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69"/>
        <w:gridCol w:w="1559"/>
        <w:gridCol w:w="3356"/>
      </w:tblGrid>
      <w:tr w:rsidR="00BF5B41" w:rsidRPr="00DA1D13" w14:paraId="74CE2415" w14:textId="77777777" w:rsidTr="00BF5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23AF24E5" w14:textId="58A992FB" w:rsidR="00BF5B41" w:rsidRPr="00DA1D13" w:rsidRDefault="00BF5B41" w:rsidP="00CD548E">
            <w:pPr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Times New Roman" w:cs="Calibri"/>
                <w:lang w:eastAsia="nl-NL"/>
              </w:rPr>
              <w:t>Aanvrager</w:t>
            </w:r>
          </w:p>
        </w:tc>
        <w:tc>
          <w:tcPr>
            <w:tcW w:w="1559" w:type="dxa"/>
            <w:noWrap/>
          </w:tcPr>
          <w:p w14:paraId="11273239" w14:textId="799E040A" w:rsidR="00BF5B41" w:rsidRPr="00DA1D13" w:rsidRDefault="00BF5B41" w:rsidP="00CD5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Organisatie</w:t>
            </w:r>
          </w:p>
        </w:tc>
        <w:tc>
          <w:tcPr>
            <w:tcW w:w="3356" w:type="dxa"/>
            <w:noWrap/>
          </w:tcPr>
          <w:p w14:paraId="4D1D36DA" w14:textId="338D6EBA" w:rsidR="00BF5B41" w:rsidRPr="00DA1D13" w:rsidRDefault="00BF5B41" w:rsidP="00CD5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nl-NL"/>
              </w:rPr>
            </w:pPr>
            <w:r w:rsidRPr="00DA1D13">
              <w:rPr>
                <w:rFonts w:eastAsia="Calibri,Times New Roman" w:cs="Calibri,Times New Roman"/>
                <w:lang w:eastAsia="nl-NL"/>
              </w:rPr>
              <w:t>Akkoord</w:t>
            </w:r>
          </w:p>
        </w:tc>
      </w:tr>
      <w:tr w:rsidR="00BF5B41" w:rsidRPr="00DA1D13" w14:paraId="70A2A906" w14:textId="77777777" w:rsidTr="00BF5B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noWrap/>
          </w:tcPr>
          <w:p w14:paraId="234B2022" w14:textId="77777777" w:rsidR="00BF5B41" w:rsidRPr="00DA1D13" w:rsidRDefault="00BF5B41" w:rsidP="00CD548E">
            <w:pPr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1559" w:type="dxa"/>
            <w:noWrap/>
          </w:tcPr>
          <w:p w14:paraId="141C7E6A" w14:textId="77777777" w:rsidR="00BF5B41" w:rsidRPr="00DA1D13" w:rsidRDefault="00BF5B41" w:rsidP="00CD5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nl-NL"/>
              </w:rPr>
            </w:pPr>
          </w:p>
        </w:tc>
        <w:tc>
          <w:tcPr>
            <w:tcW w:w="3356" w:type="dxa"/>
            <w:noWrap/>
          </w:tcPr>
          <w:p w14:paraId="07234F37" w14:textId="5668E90A" w:rsidR="00BF5B41" w:rsidRPr="00DA1D13" w:rsidRDefault="00F67B62" w:rsidP="00CD5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nl-NL"/>
              </w:rPr>
            </w:pPr>
            <w:r w:rsidRPr="00DA1D13">
              <w:rPr>
                <w:rFonts w:eastAsia="Times New Roman"/>
                <w:lang w:eastAsia="nl-NL"/>
              </w:rPr>
              <w:t>Ja / nee</w:t>
            </w:r>
          </w:p>
        </w:tc>
      </w:tr>
    </w:tbl>
    <w:p w14:paraId="04E390FD" w14:textId="293DFE2C" w:rsidR="00C350B0" w:rsidRPr="00DA1D13" w:rsidRDefault="00C350B0" w:rsidP="008A3383"/>
    <w:p w14:paraId="4A4CA3AB" w14:textId="792FAE1C" w:rsidR="00C350B0" w:rsidRPr="00DA1D13" w:rsidRDefault="00C350B0" w:rsidP="008A3383"/>
    <w:p w14:paraId="385856BE" w14:textId="51246585" w:rsidR="00BF5B41" w:rsidRPr="00DA1D13" w:rsidRDefault="00BF5B41" w:rsidP="008A3383"/>
    <w:sectPr w:rsidR="00BF5B41" w:rsidRPr="00DA1D13" w:rsidSect="00B32BF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1FCF" w14:textId="77777777" w:rsidR="00AD6FB4" w:rsidRDefault="00AD6FB4" w:rsidP="007B1E9A">
      <w:pPr>
        <w:spacing w:after="0" w:line="240" w:lineRule="auto"/>
      </w:pPr>
      <w:r>
        <w:separator/>
      </w:r>
    </w:p>
  </w:endnote>
  <w:endnote w:type="continuationSeparator" w:id="0">
    <w:p w14:paraId="66B3A70D" w14:textId="77777777" w:rsidR="00AD6FB4" w:rsidRDefault="00AD6FB4" w:rsidP="007B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E84BE" w14:textId="774371AF" w:rsidR="003073A7" w:rsidRDefault="00AD6FB4">
    <w:pPr>
      <w:pStyle w:val="Voettekst"/>
      <w:rPr>
        <w:color w:val="AC0A17" w:themeColor="text2"/>
        <w:lang w:val="en-US"/>
      </w:rPr>
    </w:pPr>
    <w:sdt>
      <w:sdtPr>
        <w:rPr>
          <w:rFonts w:ascii="Verdana" w:hAnsi="Verdana" w:cstheme="minorHAnsi"/>
          <w:b/>
          <w:color w:val="AC0A17" w:themeColor="text2"/>
          <w:lang w:val="en-US"/>
        </w:rPr>
        <w:alias w:val="Title"/>
        <w:tag w:val=""/>
        <w:id w:val="195259290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4536">
          <w:rPr>
            <w:rFonts w:ascii="Verdana" w:hAnsi="Verdana" w:cstheme="minorHAnsi"/>
            <w:b/>
            <w:color w:val="AC0A17" w:themeColor="text2"/>
            <w:lang w:val="en-US"/>
          </w:rPr>
          <w:t>VERA Compliancy aanvraag</w:t>
        </w:r>
      </w:sdtContent>
    </w:sdt>
    <w:r w:rsidR="007B1E9A" w:rsidRPr="008A3F4A">
      <w:tab/>
    </w:r>
    <w:r w:rsidR="007B1E9A" w:rsidRPr="008A3F4A">
      <w:tab/>
    </w:r>
    <w:r w:rsidR="001742BD" w:rsidRPr="4AC386B5">
      <w:rPr>
        <w:noProof/>
        <w:color w:val="AC0A17" w:themeColor="text2"/>
        <w:lang w:val="en-US"/>
      </w:rPr>
      <w:fldChar w:fldCharType="begin"/>
    </w:r>
    <w:r w:rsidR="001742BD" w:rsidRPr="008A3F4A">
      <w:rPr>
        <w:color w:val="AC0A17" w:themeColor="text2"/>
      </w:rPr>
      <w:instrText>PAGE   \* MERGEFORMAT</w:instrText>
    </w:r>
    <w:r w:rsidR="001742BD" w:rsidRPr="4AC386B5">
      <w:rPr>
        <w:color w:val="AC0A17" w:themeColor="text2"/>
        <w:lang w:val="en-US"/>
      </w:rPr>
      <w:fldChar w:fldCharType="separate"/>
    </w:r>
    <w:r w:rsidR="008C5681" w:rsidRPr="008C5681">
      <w:rPr>
        <w:noProof/>
        <w:color w:val="AC0A17" w:themeColor="text2"/>
        <w:lang w:val="en-US"/>
      </w:rPr>
      <w:t>2</w:t>
    </w:r>
    <w:r w:rsidR="001742BD" w:rsidRPr="4AC386B5">
      <w:rPr>
        <w:noProof/>
        <w:color w:val="AC0A17" w:themeColor="text2"/>
        <w:lang w:val="en-US"/>
      </w:rPr>
      <w:fldChar w:fldCharType="end"/>
    </w:r>
  </w:p>
  <w:p w14:paraId="3D174391" w14:textId="39383C68" w:rsidR="00EB07A4" w:rsidRPr="00EB07A4" w:rsidRDefault="00EB07A4">
    <w:pPr>
      <w:pStyle w:val="Voettekst"/>
      <w:rPr>
        <w:color w:val="F7828C" w:themeColor="text2" w:themeTint="66"/>
        <w:sz w:val="16"/>
      </w:rPr>
    </w:pPr>
    <w:r w:rsidRPr="4AC386B5">
      <w:rPr>
        <w:color w:val="F7828C" w:themeColor="text2" w:themeTint="66"/>
        <w:sz w:val="16"/>
        <w:szCs w:val="16"/>
      </w:rPr>
      <w:t xml:space="preserve">Versie </w:t>
    </w:r>
    <w:r w:rsidRPr="4AC386B5">
      <w:fldChar w:fldCharType="begin"/>
    </w:r>
    <w:r w:rsidRPr="00AD7518">
      <w:rPr>
        <w:color w:val="F7828C" w:themeColor="text2" w:themeTint="66"/>
        <w:sz w:val="16"/>
      </w:rPr>
      <w:instrText xml:space="preserve"> DOCPROPERTY  Version  \* MERGEFORMAT </w:instrText>
    </w:r>
    <w:r w:rsidRPr="4AC386B5">
      <w:rPr>
        <w:color w:val="F7828C" w:themeColor="text2" w:themeTint="66"/>
        <w:sz w:val="16"/>
      </w:rPr>
      <w:fldChar w:fldCharType="separate"/>
    </w:r>
    <w:r w:rsidR="006545C0" w:rsidRPr="4AC386B5">
      <w:rPr>
        <w:color w:val="F7828C" w:themeColor="text2" w:themeTint="66"/>
        <w:sz w:val="16"/>
        <w:szCs w:val="16"/>
      </w:rPr>
      <w:t>1.0</w:t>
    </w:r>
    <w:r w:rsidRPr="4AC386B5">
      <w:fldChar w:fldCharType="end"/>
    </w:r>
    <w:r w:rsidRPr="4AC386B5">
      <w:rPr>
        <w:color w:val="F7828C" w:themeColor="text2" w:themeTint="66"/>
        <w:sz w:val="16"/>
        <w:szCs w:val="16"/>
      </w:rPr>
      <w:t xml:space="preserve"> - </w:t>
    </w:r>
    <w:sdt>
      <w:sdtPr>
        <w:rPr>
          <w:color w:val="F7828C" w:themeColor="text2" w:themeTint="66"/>
          <w:sz w:val="16"/>
        </w:rPr>
        <w:alias w:val="Status"/>
        <w:tag w:val=""/>
        <w:id w:val="88283172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13270">
          <w:rPr>
            <w:color w:val="F7828C" w:themeColor="text2" w:themeTint="66"/>
            <w:sz w:val="16"/>
          </w:rPr>
          <w:t xml:space="preserve">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7C03" w14:textId="77777777" w:rsidR="00AD6FB4" w:rsidRDefault="00AD6FB4" w:rsidP="007B1E9A">
      <w:pPr>
        <w:spacing w:after="0" w:line="240" w:lineRule="auto"/>
      </w:pPr>
      <w:r>
        <w:separator/>
      </w:r>
    </w:p>
  </w:footnote>
  <w:footnote w:type="continuationSeparator" w:id="0">
    <w:p w14:paraId="5DC0222C" w14:textId="77777777" w:rsidR="00AD6FB4" w:rsidRDefault="00AD6FB4" w:rsidP="007B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D2632" w14:textId="77777777" w:rsidR="007B1E9A" w:rsidRPr="007B1E9A" w:rsidRDefault="007B1E9A">
    <w:pPr>
      <w:pStyle w:val="Kopteks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lang w:eastAsia="nl-NL"/>
      </w:rPr>
      <w:drawing>
        <wp:inline distT="0" distB="0" distL="0" distR="0" wp14:anchorId="6A077CFE" wp14:editId="3C530FE3">
          <wp:extent cx="895327" cy="400050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era_Roo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474" cy="404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F50"/>
    <w:multiLevelType w:val="hybridMultilevel"/>
    <w:tmpl w:val="8280E8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D9C"/>
    <w:multiLevelType w:val="hybridMultilevel"/>
    <w:tmpl w:val="34FC1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787"/>
    <w:multiLevelType w:val="hybridMultilevel"/>
    <w:tmpl w:val="365CC576"/>
    <w:lvl w:ilvl="0" w:tplc="1E0E6D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1434"/>
    <w:multiLevelType w:val="hybridMultilevel"/>
    <w:tmpl w:val="72A463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B4879"/>
    <w:multiLevelType w:val="hybridMultilevel"/>
    <w:tmpl w:val="146AAB14"/>
    <w:lvl w:ilvl="0" w:tplc="6E3A072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E0624D"/>
    <w:multiLevelType w:val="multilevel"/>
    <w:tmpl w:val="35C4FA34"/>
    <w:styleLink w:val="Bijlagelijst"/>
    <w:lvl w:ilvl="0">
      <w:start w:val="1"/>
      <w:numFmt w:val="upperLetter"/>
      <w:pStyle w:val="Bijlage1"/>
      <w:suff w:val="space"/>
      <w:lvlText w:val="Bijlage 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Bijlage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ijlage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ijlage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23E609C"/>
    <w:multiLevelType w:val="multilevel"/>
    <w:tmpl w:val="35C4FA34"/>
    <w:numStyleLink w:val="Bijlagelijst"/>
  </w:abstractNum>
  <w:abstractNum w:abstractNumId="7" w15:restartNumberingAfterBreak="0">
    <w:nsid w:val="240470E4"/>
    <w:multiLevelType w:val="hybridMultilevel"/>
    <w:tmpl w:val="6262C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D4236"/>
    <w:multiLevelType w:val="multilevel"/>
    <w:tmpl w:val="9E244AC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722B43"/>
    <w:multiLevelType w:val="hybridMultilevel"/>
    <w:tmpl w:val="D42676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40A6"/>
    <w:multiLevelType w:val="hybridMultilevel"/>
    <w:tmpl w:val="CF7A1292"/>
    <w:lvl w:ilvl="0" w:tplc="6E3A07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B2ADF"/>
    <w:multiLevelType w:val="hybridMultilevel"/>
    <w:tmpl w:val="BB6CB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05B62"/>
    <w:multiLevelType w:val="multilevel"/>
    <w:tmpl w:val="35C4FA34"/>
    <w:numStyleLink w:val="Bijlagelijst"/>
  </w:abstractNum>
  <w:abstractNum w:abstractNumId="13" w15:restartNumberingAfterBreak="0">
    <w:nsid w:val="777D5762"/>
    <w:multiLevelType w:val="multilevel"/>
    <w:tmpl w:val="3A8208D2"/>
    <w:lvl w:ilvl="0">
      <w:start w:val="1"/>
      <w:numFmt w:val="upperLetter"/>
      <w:lvlText w:val="Bijlage %1"/>
      <w:lvlJc w:val="left"/>
      <w:pPr>
        <w:tabs>
          <w:tab w:val="num" w:pos="1701"/>
        </w:tabs>
        <w:ind w:left="431" w:hanging="431"/>
      </w:pPr>
      <w:rPr>
        <w:rFonts w:hint="default"/>
      </w:rPr>
    </w:lvl>
    <w:lvl w:ilvl="1">
      <w:start w:val="1"/>
      <w:numFmt w:val="decimal"/>
      <w:lvlText w:val="Bijlage %1.%2"/>
      <w:lvlJc w:val="left"/>
      <w:pPr>
        <w:tabs>
          <w:tab w:val="num" w:pos="1797"/>
        </w:tabs>
        <w:ind w:left="576" w:hanging="576"/>
      </w:pPr>
      <w:rPr>
        <w:rFonts w:hint="default"/>
      </w:rPr>
    </w:lvl>
    <w:lvl w:ilvl="2">
      <w:start w:val="1"/>
      <w:numFmt w:val="decimal"/>
      <w:lvlText w:val="Bijlage %1.%2.%3"/>
      <w:lvlJc w:val="left"/>
      <w:pPr>
        <w:tabs>
          <w:tab w:val="num" w:pos="1899"/>
        </w:tabs>
        <w:ind w:left="720" w:hanging="720"/>
      </w:pPr>
      <w:rPr>
        <w:rFonts w:hint="default"/>
      </w:rPr>
    </w:lvl>
    <w:lvl w:ilvl="3">
      <w:start w:val="1"/>
      <w:numFmt w:val="decimal"/>
      <w:lvlText w:val="Bijlage %1.%2.%3.%4"/>
      <w:lvlJc w:val="left"/>
      <w:pPr>
        <w:tabs>
          <w:tab w:val="num" w:pos="1985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2"/>
  </w:num>
  <w:num w:numId="8">
    <w:abstractNumId w:val="6"/>
  </w:num>
  <w:num w:numId="9">
    <w:abstractNumId w:val="1"/>
  </w:num>
  <w:num w:numId="10">
    <w:abstractNumId w:val="7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88"/>
    <w:rsid w:val="00016C80"/>
    <w:rsid w:val="00033908"/>
    <w:rsid w:val="00037F46"/>
    <w:rsid w:val="00054A66"/>
    <w:rsid w:val="00057A4D"/>
    <w:rsid w:val="00061609"/>
    <w:rsid w:val="00063141"/>
    <w:rsid w:val="000668F7"/>
    <w:rsid w:val="000676DD"/>
    <w:rsid w:val="0007269B"/>
    <w:rsid w:val="000904C9"/>
    <w:rsid w:val="00092C9A"/>
    <w:rsid w:val="000B3B55"/>
    <w:rsid w:val="000C20DD"/>
    <w:rsid w:val="000C26EC"/>
    <w:rsid w:val="000C6538"/>
    <w:rsid w:val="000E5A7A"/>
    <w:rsid w:val="000F0C70"/>
    <w:rsid w:val="001014DC"/>
    <w:rsid w:val="00104BF9"/>
    <w:rsid w:val="00125E7A"/>
    <w:rsid w:val="001405C2"/>
    <w:rsid w:val="00163265"/>
    <w:rsid w:val="001657B8"/>
    <w:rsid w:val="001742BD"/>
    <w:rsid w:val="00174A62"/>
    <w:rsid w:val="001756F6"/>
    <w:rsid w:val="001834BE"/>
    <w:rsid w:val="00194EE3"/>
    <w:rsid w:val="00195F38"/>
    <w:rsid w:val="001B17B3"/>
    <w:rsid w:val="001B61B9"/>
    <w:rsid w:val="00202489"/>
    <w:rsid w:val="00214260"/>
    <w:rsid w:val="00226211"/>
    <w:rsid w:val="0023239B"/>
    <w:rsid w:val="00234660"/>
    <w:rsid w:val="00253B1E"/>
    <w:rsid w:val="0026665C"/>
    <w:rsid w:val="0028083B"/>
    <w:rsid w:val="00281AB7"/>
    <w:rsid w:val="00282B6F"/>
    <w:rsid w:val="002903F8"/>
    <w:rsid w:val="002B3D88"/>
    <w:rsid w:val="002B4715"/>
    <w:rsid w:val="002B4905"/>
    <w:rsid w:val="002B711D"/>
    <w:rsid w:val="002C3E37"/>
    <w:rsid w:val="002E0AD7"/>
    <w:rsid w:val="002E7808"/>
    <w:rsid w:val="003073A7"/>
    <w:rsid w:val="003140EA"/>
    <w:rsid w:val="00327D48"/>
    <w:rsid w:val="00336767"/>
    <w:rsid w:val="003469ED"/>
    <w:rsid w:val="003537DD"/>
    <w:rsid w:val="00363B4C"/>
    <w:rsid w:val="003645A9"/>
    <w:rsid w:val="00385874"/>
    <w:rsid w:val="003858C0"/>
    <w:rsid w:val="003A157B"/>
    <w:rsid w:val="003A7449"/>
    <w:rsid w:val="003B379C"/>
    <w:rsid w:val="003C48E1"/>
    <w:rsid w:val="003C789E"/>
    <w:rsid w:val="003D3F36"/>
    <w:rsid w:val="003D7C62"/>
    <w:rsid w:val="0040320E"/>
    <w:rsid w:val="00416455"/>
    <w:rsid w:val="00424E72"/>
    <w:rsid w:val="004408D8"/>
    <w:rsid w:val="0045759C"/>
    <w:rsid w:val="004755AD"/>
    <w:rsid w:val="00482468"/>
    <w:rsid w:val="00484E61"/>
    <w:rsid w:val="00486798"/>
    <w:rsid w:val="00491F13"/>
    <w:rsid w:val="00494F35"/>
    <w:rsid w:val="004A150B"/>
    <w:rsid w:val="004A63A6"/>
    <w:rsid w:val="004C7F36"/>
    <w:rsid w:val="004E777D"/>
    <w:rsid w:val="00502D4C"/>
    <w:rsid w:val="005146F6"/>
    <w:rsid w:val="005216B3"/>
    <w:rsid w:val="005473D4"/>
    <w:rsid w:val="00555733"/>
    <w:rsid w:val="00585B58"/>
    <w:rsid w:val="00586188"/>
    <w:rsid w:val="00587C89"/>
    <w:rsid w:val="005A6460"/>
    <w:rsid w:val="005A68E5"/>
    <w:rsid w:val="005B08FF"/>
    <w:rsid w:val="005B46A5"/>
    <w:rsid w:val="005B70C8"/>
    <w:rsid w:val="005D35DC"/>
    <w:rsid w:val="005D59AC"/>
    <w:rsid w:val="005E1425"/>
    <w:rsid w:val="005E393A"/>
    <w:rsid w:val="005F5ACB"/>
    <w:rsid w:val="005F5B79"/>
    <w:rsid w:val="00620C40"/>
    <w:rsid w:val="00626C33"/>
    <w:rsid w:val="006542FA"/>
    <w:rsid w:val="006545C0"/>
    <w:rsid w:val="00661BF7"/>
    <w:rsid w:val="00662B7A"/>
    <w:rsid w:val="006724C9"/>
    <w:rsid w:val="00673243"/>
    <w:rsid w:val="006766D3"/>
    <w:rsid w:val="00680ED4"/>
    <w:rsid w:val="00696F74"/>
    <w:rsid w:val="006B0F83"/>
    <w:rsid w:val="006D4880"/>
    <w:rsid w:val="006E3BAB"/>
    <w:rsid w:val="006E6AF5"/>
    <w:rsid w:val="0070085E"/>
    <w:rsid w:val="00702174"/>
    <w:rsid w:val="00714CA6"/>
    <w:rsid w:val="00733815"/>
    <w:rsid w:val="007420AC"/>
    <w:rsid w:val="00742DF7"/>
    <w:rsid w:val="00744CEF"/>
    <w:rsid w:val="00745502"/>
    <w:rsid w:val="007468FD"/>
    <w:rsid w:val="00771BA9"/>
    <w:rsid w:val="00782F95"/>
    <w:rsid w:val="007931A2"/>
    <w:rsid w:val="007932DE"/>
    <w:rsid w:val="007A0329"/>
    <w:rsid w:val="007B1E9A"/>
    <w:rsid w:val="007B7F5F"/>
    <w:rsid w:val="007D39EA"/>
    <w:rsid w:val="007E2F38"/>
    <w:rsid w:val="007F2D2A"/>
    <w:rsid w:val="0080307A"/>
    <w:rsid w:val="008062C7"/>
    <w:rsid w:val="008113F8"/>
    <w:rsid w:val="0081159E"/>
    <w:rsid w:val="00813270"/>
    <w:rsid w:val="0081779A"/>
    <w:rsid w:val="00833DA1"/>
    <w:rsid w:val="008449CD"/>
    <w:rsid w:val="0085157B"/>
    <w:rsid w:val="00856534"/>
    <w:rsid w:val="008660E8"/>
    <w:rsid w:val="008704E8"/>
    <w:rsid w:val="008715C6"/>
    <w:rsid w:val="00887402"/>
    <w:rsid w:val="008978EA"/>
    <w:rsid w:val="008A3383"/>
    <w:rsid w:val="008A3F4A"/>
    <w:rsid w:val="008B3448"/>
    <w:rsid w:val="008C5681"/>
    <w:rsid w:val="008C7A32"/>
    <w:rsid w:val="008D08C9"/>
    <w:rsid w:val="008E2F2D"/>
    <w:rsid w:val="008F39C7"/>
    <w:rsid w:val="009026FE"/>
    <w:rsid w:val="00907A91"/>
    <w:rsid w:val="00920B90"/>
    <w:rsid w:val="00921E0C"/>
    <w:rsid w:val="0092396A"/>
    <w:rsid w:val="00930530"/>
    <w:rsid w:val="00937755"/>
    <w:rsid w:val="00940F75"/>
    <w:rsid w:val="00951DDE"/>
    <w:rsid w:val="009729C9"/>
    <w:rsid w:val="00977B9A"/>
    <w:rsid w:val="00982FF9"/>
    <w:rsid w:val="00984D92"/>
    <w:rsid w:val="00994B80"/>
    <w:rsid w:val="00995D45"/>
    <w:rsid w:val="009B0752"/>
    <w:rsid w:val="009C6EC8"/>
    <w:rsid w:val="009D3F92"/>
    <w:rsid w:val="009D7289"/>
    <w:rsid w:val="009E3AF9"/>
    <w:rsid w:val="00A004FA"/>
    <w:rsid w:val="00A04F45"/>
    <w:rsid w:val="00A136F5"/>
    <w:rsid w:val="00A17223"/>
    <w:rsid w:val="00A62CA2"/>
    <w:rsid w:val="00A6414E"/>
    <w:rsid w:val="00A67200"/>
    <w:rsid w:val="00A71140"/>
    <w:rsid w:val="00A867F1"/>
    <w:rsid w:val="00A90F19"/>
    <w:rsid w:val="00AA22DA"/>
    <w:rsid w:val="00AA4444"/>
    <w:rsid w:val="00AB261C"/>
    <w:rsid w:val="00AB3036"/>
    <w:rsid w:val="00AC58D2"/>
    <w:rsid w:val="00AD2E8A"/>
    <w:rsid w:val="00AD6FB4"/>
    <w:rsid w:val="00AF7865"/>
    <w:rsid w:val="00B01A6A"/>
    <w:rsid w:val="00B1033C"/>
    <w:rsid w:val="00B21B6A"/>
    <w:rsid w:val="00B267C4"/>
    <w:rsid w:val="00B32BFD"/>
    <w:rsid w:val="00B60EEB"/>
    <w:rsid w:val="00B638ED"/>
    <w:rsid w:val="00B6447B"/>
    <w:rsid w:val="00B65E3C"/>
    <w:rsid w:val="00B710BA"/>
    <w:rsid w:val="00B73D7E"/>
    <w:rsid w:val="00B75CEC"/>
    <w:rsid w:val="00B77703"/>
    <w:rsid w:val="00B94051"/>
    <w:rsid w:val="00B96497"/>
    <w:rsid w:val="00BA047A"/>
    <w:rsid w:val="00BA0D1D"/>
    <w:rsid w:val="00BB12C2"/>
    <w:rsid w:val="00BC0B5D"/>
    <w:rsid w:val="00BD01CE"/>
    <w:rsid w:val="00BD3454"/>
    <w:rsid w:val="00BE20A8"/>
    <w:rsid w:val="00BE3A12"/>
    <w:rsid w:val="00BE4718"/>
    <w:rsid w:val="00BF5B41"/>
    <w:rsid w:val="00C15D30"/>
    <w:rsid w:val="00C21FF9"/>
    <w:rsid w:val="00C31B93"/>
    <w:rsid w:val="00C350B0"/>
    <w:rsid w:val="00C45EDF"/>
    <w:rsid w:val="00C607B9"/>
    <w:rsid w:val="00C620E9"/>
    <w:rsid w:val="00C72828"/>
    <w:rsid w:val="00C75FD7"/>
    <w:rsid w:val="00C907AC"/>
    <w:rsid w:val="00C919F6"/>
    <w:rsid w:val="00CA0BAB"/>
    <w:rsid w:val="00CA631C"/>
    <w:rsid w:val="00CB1C89"/>
    <w:rsid w:val="00CB1E63"/>
    <w:rsid w:val="00CB3344"/>
    <w:rsid w:val="00CB4D90"/>
    <w:rsid w:val="00CB5A4C"/>
    <w:rsid w:val="00CC3C61"/>
    <w:rsid w:val="00CC54D6"/>
    <w:rsid w:val="00CD756A"/>
    <w:rsid w:val="00CF186F"/>
    <w:rsid w:val="00CF5AD8"/>
    <w:rsid w:val="00CF75A7"/>
    <w:rsid w:val="00D038EF"/>
    <w:rsid w:val="00D13FF9"/>
    <w:rsid w:val="00D24536"/>
    <w:rsid w:val="00D3035D"/>
    <w:rsid w:val="00D362CA"/>
    <w:rsid w:val="00D368D3"/>
    <w:rsid w:val="00D479C9"/>
    <w:rsid w:val="00D57285"/>
    <w:rsid w:val="00D66772"/>
    <w:rsid w:val="00D67E9B"/>
    <w:rsid w:val="00D85711"/>
    <w:rsid w:val="00D9251D"/>
    <w:rsid w:val="00DA1D13"/>
    <w:rsid w:val="00DB35D4"/>
    <w:rsid w:val="00DB59D7"/>
    <w:rsid w:val="00DC20DE"/>
    <w:rsid w:val="00DD05CE"/>
    <w:rsid w:val="00DD0BAC"/>
    <w:rsid w:val="00DD621C"/>
    <w:rsid w:val="00DE4851"/>
    <w:rsid w:val="00DF6A89"/>
    <w:rsid w:val="00E06CB7"/>
    <w:rsid w:val="00E07B6C"/>
    <w:rsid w:val="00E10CE7"/>
    <w:rsid w:val="00E20C15"/>
    <w:rsid w:val="00E32F83"/>
    <w:rsid w:val="00E35776"/>
    <w:rsid w:val="00E37C17"/>
    <w:rsid w:val="00E5267A"/>
    <w:rsid w:val="00E54A82"/>
    <w:rsid w:val="00E61BEE"/>
    <w:rsid w:val="00E93816"/>
    <w:rsid w:val="00E95574"/>
    <w:rsid w:val="00E96A1E"/>
    <w:rsid w:val="00E972BF"/>
    <w:rsid w:val="00EA752C"/>
    <w:rsid w:val="00EA7836"/>
    <w:rsid w:val="00EB07A4"/>
    <w:rsid w:val="00ED1AD3"/>
    <w:rsid w:val="00ED29AA"/>
    <w:rsid w:val="00ED6411"/>
    <w:rsid w:val="00ED686F"/>
    <w:rsid w:val="00EE4399"/>
    <w:rsid w:val="00EE5F8D"/>
    <w:rsid w:val="00EE7FAF"/>
    <w:rsid w:val="00F166BB"/>
    <w:rsid w:val="00F222CB"/>
    <w:rsid w:val="00F27760"/>
    <w:rsid w:val="00F501E5"/>
    <w:rsid w:val="00F56310"/>
    <w:rsid w:val="00F6211F"/>
    <w:rsid w:val="00F63252"/>
    <w:rsid w:val="00F67B62"/>
    <w:rsid w:val="00F73162"/>
    <w:rsid w:val="00F752F5"/>
    <w:rsid w:val="00F9736D"/>
    <w:rsid w:val="00FA729D"/>
    <w:rsid w:val="00FB1245"/>
    <w:rsid w:val="00FB7E24"/>
    <w:rsid w:val="00FC5DDC"/>
    <w:rsid w:val="00FD11B4"/>
    <w:rsid w:val="00FF08CB"/>
    <w:rsid w:val="00FF4D20"/>
    <w:rsid w:val="401B981C"/>
    <w:rsid w:val="4AC386B5"/>
    <w:rsid w:val="50C3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BADE26"/>
  <w15:docId w15:val="{4FD5F120-F1F7-4031-A876-C841A901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919F6"/>
  </w:style>
  <w:style w:type="paragraph" w:styleId="Kop1">
    <w:name w:val="heading 1"/>
    <w:basedOn w:val="Standaard"/>
    <w:next w:val="Standaard"/>
    <w:link w:val="Kop1Char"/>
    <w:uiPriority w:val="9"/>
    <w:qFormat/>
    <w:rsid w:val="0003390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00711" w:themeColor="text2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3908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C0A17" w:themeColor="text2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3C61"/>
    <w:pPr>
      <w:keepNext/>
      <w:keepLines/>
      <w:numPr>
        <w:ilvl w:val="2"/>
        <w:numId w:val="6"/>
      </w:numPr>
      <w:tabs>
        <w:tab w:val="left" w:pos="993"/>
      </w:tabs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C0A17" w:themeColor="text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33908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0A17" w:themeColor="text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03390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56050B" w:themeColor="text2" w:themeShade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2F8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2242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2F8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2F8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2F8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B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B1E9A"/>
  </w:style>
  <w:style w:type="paragraph" w:styleId="Voettekst">
    <w:name w:val="footer"/>
    <w:basedOn w:val="Standaard"/>
    <w:link w:val="VoettekstChar"/>
    <w:uiPriority w:val="99"/>
    <w:unhideWhenUsed/>
    <w:rsid w:val="007B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B1E9A"/>
  </w:style>
  <w:style w:type="paragraph" w:styleId="Ballontekst">
    <w:name w:val="Balloon Text"/>
    <w:basedOn w:val="Standaard"/>
    <w:link w:val="BallontekstChar"/>
    <w:uiPriority w:val="99"/>
    <w:semiHidden/>
    <w:unhideWhenUsed/>
    <w:rsid w:val="007B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1E9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1742BD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033908"/>
    <w:rPr>
      <w:rFonts w:asciiTheme="majorHAnsi" w:eastAsiaTheme="majorEastAsia" w:hAnsiTheme="majorHAnsi" w:cstheme="majorBidi"/>
      <w:b/>
      <w:bCs/>
      <w:color w:val="800711" w:themeColor="text2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33908"/>
    <w:rPr>
      <w:rFonts w:asciiTheme="majorHAnsi" w:eastAsiaTheme="majorEastAsia" w:hAnsiTheme="majorHAnsi" w:cstheme="majorBidi"/>
      <w:b/>
      <w:bCs/>
      <w:color w:val="AC0A17" w:themeColor="text2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3C61"/>
    <w:rPr>
      <w:rFonts w:asciiTheme="majorHAnsi" w:eastAsiaTheme="majorEastAsia" w:hAnsiTheme="majorHAnsi" w:cstheme="majorBidi"/>
      <w:b/>
      <w:bCs/>
      <w:color w:val="AC0A17" w:themeColor="text2"/>
    </w:rPr>
  </w:style>
  <w:style w:type="character" w:customStyle="1" w:styleId="Kop4Char">
    <w:name w:val="Kop 4 Char"/>
    <w:basedOn w:val="Standaardalinea-lettertype"/>
    <w:link w:val="Kop4"/>
    <w:uiPriority w:val="9"/>
    <w:rsid w:val="00033908"/>
    <w:rPr>
      <w:rFonts w:asciiTheme="majorHAnsi" w:eastAsiaTheme="majorEastAsia" w:hAnsiTheme="majorHAnsi" w:cstheme="majorBidi"/>
      <w:b/>
      <w:bCs/>
      <w:i/>
      <w:iCs/>
      <w:color w:val="AC0A17" w:themeColor="text2"/>
    </w:rPr>
  </w:style>
  <w:style w:type="character" w:customStyle="1" w:styleId="Kop5Char">
    <w:name w:val="Kop 5 Char"/>
    <w:basedOn w:val="Standaardalinea-lettertype"/>
    <w:link w:val="Kop5"/>
    <w:uiPriority w:val="9"/>
    <w:rsid w:val="00033908"/>
    <w:rPr>
      <w:rFonts w:asciiTheme="majorHAnsi" w:eastAsiaTheme="majorEastAsia" w:hAnsiTheme="majorHAnsi" w:cstheme="majorBidi"/>
      <w:color w:val="56050B" w:themeColor="text2" w:themeShade="80"/>
    </w:rPr>
  </w:style>
  <w:style w:type="paragraph" w:styleId="Titel">
    <w:name w:val="Title"/>
    <w:basedOn w:val="Standaard"/>
    <w:next w:val="Standaard"/>
    <w:link w:val="TitelChar"/>
    <w:uiPriority w:val="12"/>
    <w:qFormat/>
    <w:rsid w:val="00327D48"/>
    <w:pPr>
      <w:pBdr>
        <w:bottom w:val="single" w:sz="8" w:space="4" w:color="C0504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00711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2"/>
    <w:rsid w:val="00C919F6"/>
    <w:rPr>
      <w:rFonts w:asciiTheme="majorHAnsi" w:eastAsiaTheme="majorEastAsia" w:hAnsiTheme="majorHAnsi" w:cstheme="majorBidi"/>
      <w:color w:val="800711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033908"/>
    <w:pPr>
      <w:spacing w:after="0" w:line="240" w:lineRule="auto"/>
    </w:pPr>
  </w:style>
  <w:style w:type="paragraph" w:styleId="Ondertitel">
    <w:name w:val="Subtitle"/>
    <w:basedOn w:val="Standaard"/>
    <w:next w:val="Standaard"/>
    <w:link w:val="OndertitelChar"/>
    <w:uiPriority w:val="13"/>
    <w:qFormat/>
    <w:rsid w:val="00DD05CE"/>
    <w:pPr>
      <w:numPr>
        <w:ilvl w:val="1"/>
      </w:numPr>
    </w:pPr>
    <w:rPr>
      <w:rFonts w:asciiTheme="majorHAnsi" w:eastAsiaTheme="majorEastAsia" w:hAnsiTheme="majorHAnsi" w:cstheme="majorBidi"/>
      <w:i/>
      <w:iCs/>
      <w:color w:val="C0504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3"/>
    <w:rsid w:val="00C919F6"/>
    <w:rPr>
      <w:rFonts w:asciiTheme="majorHAnsi" w:eastAsiaTheme="majorEastAsia" w:hAnsiTheme="majorHAnsi" w:cstheme="majorBidi"/>
      <w:i/>
      <w:iCs/>
      <w:color w:val="C0504D" w:themeColor="accent1"/>
      <w:spacing w:val="15"/>
      <w:sz w:val="24"/>
      <w:szCs w:val="24"/>
    </w:rPr>
  </w:style>
  <w:style w:type="table" w:styleId="Lichtraster-accent1">
    <w:name w:val="Light Grid Accent 1"/>
    <w:basedOn w:val="Standaardtabel"/>
    <w:uiPriority w:val="62"/>
    <w:rsid w:val="002903F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C0504D" w:themeColor="accent1"/>
        <w:left w:val="single" w:sz="8" w:space="0" w:color="C0504D" w:themeColor="accent1"/>
        <w:bottom w:val="single" w:sz="8" w:space="0" w:color="C0504D" w:themeColor="accent1"/>
        <w:right w:val="single" w:sz="8" w:space="0" w:color="C0504D" w:themeColor="accent1"/>
        <w:insideH w:val="single" w:sz="8" w:space="0" w:color="C0504D" w:themeColor="accent1"/>
        <w:insideV w:val="single" w:sz="8" w:space="0" w:color="C0504D" w:themeColor="accent1"/>
      </w:tblBorders>
    </w:tblPr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sz w:val="22"/>
      </w:rPr>
      <w:tblPr/>
      <w:tcPr>
        <w:tcBorders>
          <w:top w:val="single" w:sz="8" w:space="0" w:color="C0504D" w:themeColor="accent1"/>
          <w:left w:val="single" w:sz="8" w:space="0" w:color="C0504D" w:themeColor="accent1"/>
          <w:bottom w:val="single" w:sz="18" w:space="0" w:color="C0504D" w:themeColor="accent1"/>
          <w:right w:val="single" w:sz="8" w:space="0" w:color="C0504D" w:themeColor="accent1"/>
          <w:insideH w:val="nil"/>
          <w:insideV w:val="single" w:sz="8" w:space="0" w:color="C0504D" w:themeColor="accent1"/>
        </w:tcBorders>
      </w:tcPr>
    </w:tblStylePr>
    <w:tblStylePr w:type="la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sz w:val="22"/>
      </w:rPr>
      <w:tblPr/>
      <w:tcPr>
        <w:tcBorders>
          <w:top w:val="double" w:sz="6" w:space="0" w:color="C0504D" w:themeColor="accent1"/>
          <w:left w:val="single" w:sz="8" w:space="0" w:color="C0504D" w:themeColor="accent1"/>
          <w:bottom w:val="single" w:sz="8" w:space="0" w:color="C0504D" w:themeColor="accent1"/>
          <w:right w:val="single" w:sz="8" w:space="0" w:color="C0504D" w:themeColor="accent1"/>
          <w:insideH w:val="nil"/>
          <w:insideV w:val="single" w:sz="8" w:space="0" w:color="C0504D" w:themeColor="accent1"/>
        </w:tcBorders>
      </w:tcPr>
    </w:tblStylePr>
    <w:tblStylePr w:type="firstCol">
      <w:rPr>
        <w:rFonts w:asciiTheme="minorHAnsi" w:eastAsiaTheme="majorEastAsia" w:hAnsiTheme="minorHAnsi" w:cstheme="majorBidi"/>
        <w:b/>
        <w:bCs/>
        <w:sz w:val="22"/>
      </w:rPr>
    </w:tblStylePr>
    <w:tblStylePr w:type="lastCol">
      <w:rPr>
        <w:rFonts w:asciiTheme="minorHAnsi" w:eastAsiaTheme="majorEastAsia" w:hAnsiTheme="minorHAnsi" w:cstheme="majorBidi"/>
        <w:b/>
        <w:bCs/>
        <w:sz w:val="22"/>
      </w:rPr>
      <w:tblPr/>
      <w:tcPr>
        <w:tcBorders>
          <w:top w:val="single" w:sz="8" w:space="0" w:color="C0504D" w:themeColor="accent1"/>
          <w:left w:val="single" w:sz="8" w:space="0" w:color="C0504D" w:themeColor="accent1"/>
          <w:bottom w:val="single" w:sz="8" w:space="0" w:color="C0504D" w:themeColor="accent1"/>
          <w:right w:val="single" w:sz="8" w:space="0" w:color="C0504D" w:themeColor="accent1"/>
        </w:tcBorders>
      </w:tcPr>
    </w:tblStylePr>
    <w:tblStylePr w:type="band1Vert">
      <w:tblPr/>
      <w:tcPr>
        <w:tcBorders>
          <w:top w:val="single" w:sz="8" w:space="0" w:color="C0504D" w:themeColor="accent1"/>
          <w:left w:val="single" w:sz="8" w:space="0" w:color="C0504D" w:themeColor="accent1"/>
          <w:bottom w:val="single" w:sz="8" w:space="0" w:color="C0504D" w:themeColor="accent1"/>
          <w:right w:val="single" w:sz="8" w:space="0" w:color="C0504D" w:themeColor="accent1"/>
        </w:tcBorders>
        <w:shd w:val="clear" w:color="auto" w:fill="EFD3D2" w:themeFill="accent1" w:themeFillTint="3F"/>
      </w:tcPr>
    </w:tblStylePr>
    <w:tblStylePr w:type="band1Horz">
      <w:tblPr/>
      <w:tcPr>
        <w:tcBorders>
          <w:top w:val="single" w:sz="8" w:space="0" w:color="C0504D" w:themeColor="accent1"/>
          <w:left w:val="single" w:sz="8" w:space="0" w:color="C0504D" w:themeColor="accent1"/>
          <w:bottom w:val="single" w:sz="8" w:space="0" w:color="C0504D" w:themeColor="accent1"/>
          <w:right w:val="single" w:sz="8" w:space="0" w:color="C0504D" w:themeColor="accent1"/>
          <w:insideV w:val="single" w:sz="8" w:space="0" w:color="C0504D" w:themeColor="accent1"/>
        </w:tcBorders>
        <w:shd w:val="clear" w:color="auto" w:fill="EFD3D2" w:themeFill="accent1" w:themeFillTint="3F"/>
      </w:tcPr>
    </w:tblStylePr>
    <w:tblStylePr w:type="band2Horz">
      <w:tblPr/>
      <w:tcPr>
        <w:tcBorders>
          <w:top w:val="single" w:sz="8" w:space="0" w:color="C0504D" w:themeColor="accent1"/>
          <w:left w:val="single" w:sz="8" w:space="0" w:color="C0504D" w:themeColor="accent1"/>
          <w:bottom w:val="single" w:sz="8" w:space="0" w:color="C0504D" w:themeColor="accent1"/>
          <w:right w:val="single" w:sz="8" w:space="0" w:color="C0504D" w:themeColor="accent1"/>
          <w:insideV w:val="single" w:sz="8" w:space="0" w:color="C0504D" w:themeColor="accent1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ED1AD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1AD3"/>
    <w:pPr>
      <w:spacing w:line="240" w:lineRule="auto"/>
    </w:pPr>
    <w:rPr>
      <w:rFonts w:eastAsiaTheme="minorEastAsia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1AD3"/>
    <w:rPr>
      <w:rFonts w:eastAsiaTheme="minorEastAsia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ED1AD3"/>
    <w:rPr>
      <w:i/>
      <w:iCs/>
    </w:rPr>
  </w:style>
  <w:style w:type="table" w:styleId="Gemiddeldearcering1">
    <w:name w:val="Medium Shading 1"/>
    <w:basedOn w:val="Standaardtabel"/>
    <w:uiPriority w:val="63"/>
    <w:rsid w:val="00ED1AD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jstalinea">
    <w:name w:val="List Paragraph"/>
    <w:basedOn w:val="Standaard"/>
    <w:uiPriority w:val="99"/>
    <w:qFormat/>
    <w:rsid w:val="007B7F5F"/>
    <w:pPr>
      <w:ind w:left="720"/>
      <w:contextualSpacing/>
    </w:pPr>
  </w:style>
  <w:style w:type="paragraph" w:customStyle="1" w:styleId="Voorpaginatitel">
    <w:name w:val="Voorpaginatitel"/>
    <w:basedOn w:val="Standaard"/>
    <w:link w:val="VoorpaginatitelChar"/>
    <w:uiPriority w:val="10"/>
    <w:qFormat/>
    <w:rsid w:val="008660E8"/>
    <w:pPr>
      <w:shd w:val="clear" w:color="auto" w:fill="000000" w:themeFill="text1"/>
      <w:spacing w:before="120" w:after="120" w:line="360" w:lineRule="auto"/>
      <w:jc w:val="center"/>
    </w:pPr>
    <w:rPr>
      <w:rFonts w:asciiTheme="majorHAnsi" w:hAnsiTheme="majorHAnsi"/>
      <w:color w:val="FFFFFF" w:themeColor="background1"/>
      <w:spacing w:val="20"/>
      <w:sz w:val="56"/>
    </w:rPr>
  </w:style>
  <w:style w:type="paragraph" w:styleId="Bijschrift">
    <w:name w:val="caption"/>
    <w:basedOn w:val="Standaard"/>
    <w:next w:val="Standaard"/>
    <w:uiPriority w:val="35"/>
    <w:unhideWhenUsed/>
    <w:qFormat/>
    <w:rsid w:val="00B32BFD"/>
    <w:pPr>
      <w:spacing w:line="240" w:lineRule="auto"/>
    </w:pPr>
    <w:rPr>
      <w:b/>
      <w:bCs/>
      <w:color w:val="000000" w:themeColor="text1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2F83"/>
    <w:rPr>
      <w:rFonts w:asciiTheme="majorHAnsi" w:eastAsiaTheme="majorEastAsia" w:hAnsiTheme="majorHAnsi" w:cstheme="majorBidi"/>
      <w:i/>
      <w:iCs/>
      <w:color w:val="622423" w:themeColor="accent1" w:themeShade="7F"/>
    </w:rPr>
  </w:style>
  <w:style w:type="character" w:customStyle="1" w:styleId="VoorpaginatitelChar">
    <w:name w:val="Voorpaginatitel Char"/>
    <w:basedOn w:val="Standaardalinea-lettertype"/>
    <w:link w:val="Voorpaginatitel"/>
    <w:uiPriority w:val="10"/>
    <w:rsid w:val="00C919F6"/>
    <w:rPr>
      <w:rFonts w:asciiTheme="majorHAnsi" w:hAnsiTheme="majorHAnsi"/>
      <w:color w:val="FFFFFF" w:themeColor="background1"/>
      <w:spacing w:val="20"/>
      <w:sz w:val="56"/>
      <w:shd w:val="clear" w:color="auto" w:fill="000000" w:themeFill="text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2F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2F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2F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ijlage1">
    <w:name w:val="Bijlage 1"/>
    <w:basedOn w:val="Kop1"/>
    <w:next w:val="Standaard"/>
    <w:link w:val="Bijlage1Char"/>
    <w:uiPriority w:val="18"/>
    <w:qFormat/>
    <w:rsid w:val="00F56310"/>
    <w:pPr>
      <w:pageBreakBefore/>
      <w:numPr>
        <w:numId w:val="8"/>
      </w:numPr>
    </w:pPr>
  </w:style>
  <w:style w:type="character" w:customStyle="1" w:styleId="Bijlage1Char">
    <w:name w:val="Bijlage 1 Char"/>
    <w:basedOn w:val="Kop1Char"/>
    <w:link w:val="Bijlage1"/>
    <w:uiPriority w:val="18"/>
    <w:rsid w:val="00F56310"/>
    <w:rPr>
      <w:rFonts w:asciiTheme="majorHAnsi" w:eastAsiaTheme="majorEastAsia" w:hAnsiTheme="majorHAnsi" w:cstheme="majorBidi"/>
      <w:b/>
      <w:bCs/>
      <w:color w:val="800711" w:themeColor="text2" w:themeShade="BF"/>
      <w:sz w:val="28"/>
      <w:szCs w:val="28"/>
    </w:rPr>
  </w:style>
  <w:style w:type="paragraph" w:customStyle="1" w:styleId="Bijlage2">
    <w:name w:val="Bijlage 2"/>
    <w:basedOn w:val="Kop2"/>
    <w:next w:val="Standaard"/>
    <w:link w:val="Bijlage2Char"/>
    <w:uiPriority w:val="18"/>
    <w:unhideWhenUsed/>
    <w:qFormat/>
    <w:rsid w:val="00F56310"/>
    <w:pPr>
      <w:numPr>
        <w:numId w:val="8"/>
      </w:numPr>
    </w:pPr>
  </w:style>
  <w:style w:type="paragraph" w:customStyle="1" w:styleId="Bijlage3">
    <w:name w:val="Bijlage 3"/>
    <w:basedOn w:val="Kop3"/>
    <w:next w:val="Standaard"/>
    <w:link w:val="Bijlage3Char"/>
    <w:uiPriority w:val="18"/>
    <w:unhideWhenUsed/>
    <w:qFormat/>
    <w:rsid w:val="00F56310"/>
    <w:pPr>
      <w:numPr>
        <w:numId w:val="8"/>
      </w:numPr>
    </w:pPr>
  </w:style>
  <w:style w:type="character" w:customStyle="1" w:styleId="Bijlage2Char">
    <w:name w:val="Bijlage 2 Char"/>
    <w:basedOn w:val="Kop2Char"/>
    <w:link w:val="Bijlage2"/>
    <w:uiPriority w:val="18"/>
    <w:rsid w:val="00F56310"/>
    <w:rPr>
      <w:rFonts w:asciiTheme="majorHAnsi" w:eastAsiaTheme="majorEastAsia" w:hAnsiTheme="majorHAnsi" w:cstheme="majorBidi"/>
      <w:b/>
      <w:bCs/>
      <w:color w:val="AC0A17" w:themeColor="text2"/>
      <w:sz w:val="26"/>
      <w:szCs w:val="26"/>
    </w:rPr>
  </w:style>
  <w:style w:type="paragraph" w:customStyle="1" w:styleId="Bijlage4">
    <w:name w:val="Bijlage 4"/>
    <w:basedOn w:val="Kop4"/>
    <w:next w:val="Standaard"/>
    <w:link w:val="Bijlage4Char"/>
    <w:uiPriority w:val="18"/>
    <w:unhideWhenUsed/>
    <w:qFormat/>
    <w:rsid w:val="00F56310"/>
    <w:pPr>
      <w:numPr>
        <w:numId w:val="8"/>
      </w:numPr>
    </w:pPr>
  </w:style>
  <w:style w:type="character" w:customStyle="1" w:styleId="Bijlage3Char">
    <w:name w:val="Bijlage 3 Char"/>
    <w:basedOn w:val="Kop3Char"/>
    <w:link w:val="Bijlage3"/>
    <w:uiPriority w:val="18"/>
    <w:rsid w:val="00F56310"/>
    <w:rPr>
      <w:rFonts w:asciiTheme="majorHAnsi" w:eastAsiaTheme="majorEastAsia" w:hAnsiTheme="majorHAnsi" w:cstheme="majorBidi"/>
      <w:b/>
      <w:bCs/>
      <w:color w:val="AC0A17" w:themeColor="text2"/>
    </w:rPr>
  </w:style>
  <w:style w:type="numbering" w:customStyle="1" w:styleId="Bijlagelijst">
    <w:name w:val="Bijlagelijst"/>
    <w:uiPriority w:val="99"/>
    <w:rsid w:val="00F56310"/>
    <w:pPr>
      <w:numPr>
        <w:numId w:val="4"/>
      </w:numPr>
    </w:pPr>
  </w:style>
  <w:style w:type="character" w:customStyle="1" w:styleId="Bijlage4Char">
    <w:name w:val="Bijlage 4 Char"/>
    <w:basedOn w:val="Kop4Char"/>
    <w:link w:val="Bijlage4"/>
    <w:uiPriority w:val="18"/>
    <w:rsid w:val="00F56310"/>
    <w:rPr>
      <w:rFonts w:asciiTheme="majorHAnsi" w:eastAsiaTheme="majorEastAsia" w:hAnsiTheme="majorHAnsi" w:cstheme="majorBidi"/>
      <w:b/>
      <w:bCs/>
      <w:i/>
      <w:iCs/>
      <w:color w:val="AC0A17" w:themeColor="text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1B93"/>
    <w:pPr>
      <w:numPr>
        <w:numId w:val="0"/>
      </w:numPr>
      <w:outlineLvl w:val="9"/>
    </w:pPr>
    <w:rPr>
      <w:color w:val="943634" w:themeColor="accent1" w:themeShade="BF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7755"/>
    <w:pPr>
      <w:tabs>
        <w:tab w:val="left" w:pos="567"/>
        <w:tab w:val="right" w:leader="dot" w:pos="9016"/>
      </w:tabs>
      <w:spacing w:after="0" w:line="240" w:lineRule="auto"/>
    </w:pPr>
    <w:rPr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937755"/>
    <w:pPr>
      <w:tabs>
        <w:tab w:val="left" w:pos="709"/>
        <w:tab w:val="right" w:leader="dot" w:pos="9016"/>
      </w:tabs>
      <w:spacing w:after="0" w:line="240" w:lineRule="auto"/>
      <w:ind w:left="227"/>
    </w:pPr>
    <w:rPr>
      <w:sz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937755"/>
    <w:pPr>
      <w:tabs>
        <w:tab w:val="left" w:pos="992"/>
        <w:tab w:val="right" w:leader="dot" w:pos="9015"/>
      </w:tabs>
      <w:spacing w:after="0" w:line="240" w:lineRule="auto"/>
      <w:ind w:left="397"/>
    </w:pPr>
  </w:style>
  <w:style w:type="character" w:styleId="Hyperlink">
    <w:name w:val="Hyperlink"/>
    <w:basedOn w:val="Standaardalinea-lettertype"/>
    <w:uiPriority w:val="99"/>
    <w:unhideWhenUsed/>
    <w:rsid w:val="00C31B93"/>
    <w:rPr>
      <w:color w:val="0000FF" w:themeColor="hyperlink"/>
      <w:u w:val="single"/>
    </w:rPr>
  </w:style>
  <w:style w:type="paragraph" w:customStyle="1" w:styleId="Voorpaginaondertitel">
    <w:name w:val="Voorpaginaondertitel"/>
    <w:basedOn w:val="Standaard"/>
    <w:link w:val="VoorpaginaondertitelChar"/>
    <w:uiPriority w:val="11"/>
    <w:qFormat/>
    <w:rsid w:val="00C919F6"/>
    <w:pPr>
      <w:jc w:val="center"/>
    </w:pPr>
    <w:rPr>
      <w:rFonts w:asciiTheme="majorHAnsi" w:hAnsiTheme="majorHAnsi"/>
      <w:i/>
      <w:color w:val="595959" w:themeColor="text1" w:themeTint="A6"/>
      <w:sz w:val="44"/>
    </w:rPr>
  </w:style>
  <w:style w:type="character" w:customStyle="1" w:styleId="VoorpaginaondertitelChar">
    <w:name w:val="Voorpaginaondertitel Char"/>
    <w:basedOn w:val="Standaardalinea-lettertype"/>
    <w:link w:val="Voorpaginaondertitel"/>
    <w:uiPriority w:val="11"/>
    <w:rsid w:val="00C919F6"/>
    <w:rPr>
      <w:rFonts w:asciiTheme="majorHAnsi" w:hAnsiTheme="majorHAnsi"/>
      <w:i/>
      <w:color w:val="595959" w:themeColor="text1" w:themeTint="A6"/>
      <w:sz w:val="44"/>
    </w:rPr>
  </w:style>
  <w:style w:type="table" w:styleId="Tabelraster">
    <w:name w:val="Table Grid"/>
    <w:basedOn w:val="Standaardtabel"/>
    <w:uiPriority w:val="59"/>
    <w:rsid w:val="0029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tributen">
    <w:name w:val="Attributen"/>
    <w:basedOn w:val="Kop3"/>
    <w:link w:val="AttributenChar"/>
    <w:qFormat/>
    <w:rsid w:val="002B3D88"/>
    <w:pPr>
      <w:numPr>
        <w:ilvl w:val="0"/>
        <w:numId w:val="0"/>
      </w:numPr>
      <w:outlineLvl w:val="9"/>
    </w:pPr>
  </w:style>
  <w:style w:type="character" w:customStyle="1" w:styleId="AttributenChar">
    <w:name w:val="Attributen Char"/>
    <w:basedOn w:val="Kop3Char"/>
    <w:link w:val="Attributen"/>
    <w:rsid w:val="002B3D88"/>
    <w:rPr>
      <w:rFonts w:asciiTheme="majorHAnsi" w:eastAsiaTheme="majorEastAsia" w:hAnsiTheme="majorHAnsi" w:cstheme="majorBidi"/>
      <w:b/>
      <w:bCs/>
      <w:color w:val="AC0A17" w:themeColor="text2"/>
    </w:rPr>
  </w:style>
  <w:style w:type="paragraph" w:styleId="Revisie">
    <w:name w:val="Revision"/>
    <w:hidden/>
    <w:uiPriority w:val="99"/>
    <w:semiHidden/>
    <w:rsid w:val="007D39EA"/>
    <w:pPr>
      <w:spacing w:after="0" w:line="240" w:lineRule="auto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D39EA"/>
    <w:rPr>
      <w:rFonts w:eastAsiaTheme="minorHAnsi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D39EA"/>
    <w:rPr>
      <w:rFonts w:eastAsiaTheme="minorEastAsia"/>
      <w:b/>
      <w:bCs/>
      <w:sz w:val="20"/>
      <w:szCs w:val="20"/>
    </w:rPr>
  </w:style>
  <w:style w:type="table" w:customStyle="1" w:styleId="VERAtabel">
    <w:name w:val="VERA tabel"/>
    <w:basedOn w:val="Standaardtabel"/>
    <w:uiPriority w:val="99"/>
    <w:rsid w:val="003858C0"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</w:tblBorders>
    </w:tblPr>
    <w:tblStylePr w:type="firstRow">
      <w:rPr>
        <w:b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  <w:tl2br w:val="nil"/>
          <w:tr2bl w:val="nil"/>
        </w:tcBorders>
        <w:shd w:val="clear" w:color="auto" w:fill="000000" w:themeFill="text1"/>
      </w:tcPr>
    </w:tblStylePr>
    <w:tblStylePr w:type="firstCol">
      <w:rPr>
        <w:b/>
      </w:rPr>
    </w:tblStylePr>
  </w:style>
  <w:style w:type="paragraph" w:customStyle="1" w:styleId="Invuluitleg">
    <w:name w:val="Invuluitleg"/>
    <w:basedOn w:val="Standaard"/>
    <w:link w:val="InvuluitlegChar"/>
    <w:qFormat/>
    <w:rsid w:val="0092396A"/>
    <w:rPr>
      <w:i/>
      <w:color w:val="0070C0"/>
    </w:rPr>
  </w:style>
  <w:style w:type="character" w:customStyle="1" w:styleId="InvuluitlegChar">
    <w:name w:val="Invuluitleg Char"/>
    <w:basedOn w:val="Standaardalinea-lettertype"/>
    <w:link w:val="Invuluitleg"/>
    <w:rsid w:val="0092396A"/>
    <w:rPr>
      <w:i/>
      <w:color w:val="0070C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61BE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61BEE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E61B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53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666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16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8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16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6374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998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5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3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8807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1835">
                      <w:marLeft w:val="7"/>
                      <w:marRight w:val="3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.deGroot\Desktop\My%20Vera%202.0\Gedeelde%20documenten\Templates\VERA%20-%20Template%20grote%20documen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23181619554B878CDA9949BE6DF1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6CE9DA6-4EBC-451B-94D8-E74DF9A71D12}"/>
      </w:docPartPr>
      <w:docPartBody>
        <w:p w:rsidR="007A6299" w:rsidRDefault="009D36EE">
          <w:pPr>
            <w:pStyle w:val="0123181619554B878CDA9949BE6DF10B"/>
          </w:pPr>
          <w:r w:rsidRPr="0021183F">
            <w:rPr>
              <w:rStyle w:val="Tekstvantijdelijkeaanduiding"/>
            </w:rPr>
            <w:t>[Title]</w:t>
          </w:r>
        </w:p>
      </w:docPartBody>
    </w:docPart>
    <w:docPart>
      <w:docPartPr>
        <w:name w:val="DB28C5869AB948D48CD6B02DF6C093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7B7D7-64B8-4618-8D22-F13C61933326}"/>
      </w:docPartPr>
      <w:docPartBody>
        <w:p w:rsidR="007A6299" w:rsidRDefault="009D36EE">
          <w:pPr>
            <w:pStyle w:val="DB28C5869AB948D48CD6B02DF6C09367"/>
          </w:pPr>
          <w:r w:rsidRPr="00310CD3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Times New Roman">
    <w:altName w:val="Times New Roman"/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6EE"/>
    <w:rsid w:val="000121BC"/>
    <w:rsid w:val="0002375B"/>
    <w:rsid w:val="000429A4"/>
    <w:rsid w:val="001A79C3"/>
    <w:rsid w:val="00285DF9"/>
    <w:rsid w:val="00336A8A"/>
    <w:rsid w:val="003E3149"/>
    <w:rsid w:val="004B3370"/>
    <w:rsid w:val="004C4625"/>
    <w:rsid w:val="00623900"/>
    <w:rsid w:val="00734307"/>
    <w:rsid w:val="007A6299"/>
    <w:rsid w:val="008677F7"/>
    <w:rsid w:val="0089324A"/>
    <w:rsid w:val="008A0EB3"/>
    <w:rsid w:val="009D36EE"/>
    <w:rsid w:val="00A04703"/>
    <w:rsid w:val="00A501F2"/>
    <w:rsid w:val="00AF10CE"/>
    <w:rsid w:val="00B92E72"/>
    <w:rsid w:val="00B97378"/>
    <w:rsid w:val="00D432B8"/>
    <w:rsid w:val="00E36C77"/>
    <w:rsid w:val="00E63CDD"/>
    <w:rsid w:val="00F044DC"/>
    <w:rsid w:val="00FB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C4625"/>
    <w:rPr>
      <w:color w:val="808080"/>
    </w:rPr>
  </w:style>
  <w:style w:type="paragraph" w:customStyle="1" w:styleId="0123181619554B878CDA9949BE6DF10B">
    <w:name w:val="0123181619554B878CDA9949BE6DF10B"/>
  </w:style>
  <w:style w:type="paragraph" w:customStyle="1" w:styleId="DB28C5869AB948D48CD6B02DF6C09367">
    <w:name w:val="DB28C5869AB948D48CD6B02DF6C09367"/>
  </w:style>
  <w:style w:type="paragraph" w:customStyle="1" w:styleId="C072A7AC1C5944DAAEE04262511AF47D">
    <w:name w:val="C072A7AC1C5944DAAEE04262511AF47D"/>
    <w:rsid w:val="004C4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A">
      <a:dk1>
        <a:sysClr val="windowText" lastClr="000000"/>
      </a:dk1>
      <a:lt1>
        <a:sysClr val="window" lastClr="FFFFFF"/>
      </a:lt1>
      <a:dk2>
        <a:srgbClr val="AC0A17"/>
      </a:dk2>
      <a:lt2>
        <a:srgbClr val="EEECE1"/>
      </a:lt2>
      <a:accent1>
        <a:srgbClr val="C0504D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A">
      <a:majorFont>
        <a:latin typeface="Verdan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A4BFD-EAFD-4943-BEF9-4CFA84501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VERA - Template grote documenten</Template>
  <TotalTime>1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VERA Compliancy aanvraag</vt:lpstr>
    </vt:vector>
  </TitlesOfParts>
  <Company>Info Support bv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 Compliancy aanvraag</dc:title>
  <dc:subject>jjjj-mm-dd &lt;indiener&gt; &lt;onderwerp&gt; &lt;volgnummer&gt;</dc:subject>
  <dc:creator>Henk de Groot</dc:creator>
  <cp:keywords>VERA;MS Office document template</cp:keywords>
  <cp:lastModifiedBy>Jeroen Voogt</cp:lastModifiedBy>
  <cp:revision>2</cp:revision>
  <dcterms:created xsi:type="dcterms:W3CDTF">2018-12-14T14:31:00Z</dcterms:created>
  <dcterms:modified xsi:type="dcterms:W3CDTF">2018-12-14T14:31:00Z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